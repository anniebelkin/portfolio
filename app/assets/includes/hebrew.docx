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הטבלה הראשונה היא טבלת הפריסה של השם ופרטי הקשר. הטבלה השניה היא טבלת המטרה"/>
      </w:tblPr>
      <w:tblGrid>
        <w:gridCol w:w="4706"/>
        <w:gridCol w:w="3600"/>
      </w:tblGrid>
      <w:tr w:rsidR="00E5521B" w:rsidRPr="003011AB" w14:paraId="360FAD35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3A973C" w14:textId="77777777" w:rsidR="00556337" w:rsidRPr="003011AB" w:rsidRDefault="00D43D19" w:rsidP="00364436">
            <w:pPr>
              <w:pStyle w:val="Title"/>
              <w:bidi/>
              <w:ind w:left="-170"/>
              <w:rPr>
                <w:rFonts w:ascii="Tahoma" w:hAnsi="Tahoma"/>
                <w:rtl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אנה</w:t>
            </w:r>
          </w:p>
          <w:p w14:paraId="11C8CB71" w14:textId="77777777" w:rsidR="00FE18B2" w:rsidRPr="003011AB" w:rsidRDefault="00D43D19" w:rsidP="00364436">
            <w:pPr>
              <w:pStyle w:val="Subtitle"/>
              <w:bidi/>
              <w:ind w:left="-170"/>
              <w:rPr>
                <w:rFonts w:ascii="Tahoma" w:hAnsi="Tahoma"/>
                <w:lang w:bidi="he-IL"/>
              </w:rPr>
            </w:pPr>
            <w:proofErr w:type="spellStart"/>
            <w:r>
              <w:rPr>
                <w:rFonts w:ascii="Tahoma" w:hAnsi="Tahoma" w:hint="cs"/>
                <w:rtl/>
                <w:lang w:bidi="he-IL"/>
              </w:rPr>
              <w:t>בלקין</w:t>
            </w:r>
            <w:proofErr w:type="spellEnd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bidiVisual/>
              <w:tblW w:w="3402" w:type="dxa"/>
              <w:tblInd w:w="1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טי קשר"/>
            </w:tblPr>
            <w:tblGrid>
              <w:gridCol w:w="2979"/>
              <w:gridCol w:w="423"/>
            </w:tblGrid>
            <w:tr w:rsidR="00323C3F" w:rsidRPr="003011AB" w14:paraId="7B3997AD" w14:textId="77777777" w:rsidTr="00364436">
              <w:tc>
                <w:tcPr>
                  <w:tcW w:w="297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F315E3A" w14:textId="129EF82F" w:rsidR="00323C3F" w:rsidRPr="003011AB" w:rsidRDefault="003E2D35" w:rsidP="00BB6E86">
                  <w:pPr>
                    <w:pStyle w:val="a"/>
                    <w:bidi/>
                    <w:ind w:right="-709"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הזן כתובת:"/>
                      <w:tag w:val="הזן כתובת:"/>
                      <w:id w:val="966779368"/>
                      <w:placeholder>
                        <w:docPart w:val="46EB4F25304D4ABBBD8CDC93122FB4B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70255">
                        <w:rPr>
                          <w:rFonts w:ascii="Tahoma" w:hAnsi="Tahoma"/>
                          <w:lang w:bidi="he-IL"/>
                        </w:rPr>
                        <w:t>Beer-Sheva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3F8CF69" w14:textId="77777777" w:rsidR="00323C3F" w:rsidRPr="003011AB" w:rsidRDefault="00323C3F" w:rsidP="00364436">
                  <w:pPr>
                    <w:pStyle w:val="a0"/>
                    <w:bidi/>
                    <w:rPr>
                      <w:rFonts w:ascii="Tahoma" w:hAnsi="Tahoma"/>
                      <w:lang w:bidi="he-IL"/>
                    </w:rPr>
                  </w:pPr>
                  <w:r w:rsidRPr="003011AB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41EE384E" wp14:editId="6AF2D1C3">
                            <wp:extent cx="118872" cy="118872"/>
                            <wp:effectExtent l="0" t="0" r="0" b="0"/>
                            <wp:docPr id="9" name="סמל כתובת" descr="סמל כתובת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CEF5E6" id="סמל כתובת" o:spid="_x0000_s1026" alt="סמל כתובת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3011AB" w14:paraId="60E0E32D" w14:textId="77777777" w:rsidTr="00364436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E6A67693998549FD865DB7CE624DF20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2979" w:type="dxa"/>
                      <w:tcMar>
                        <w:left w:w="720" w:type="dxa"/>
                        <w:right w:w="29" w:type="dxa"/>
                      </w:tcMar>
                    </w:tcPr>
                    <w:p w14:paraId="6B7CD250" w14:textId="77777777" w:rsidR="00323C3F" w:rsidRPr="003011AB" w:rsidRDefault="00D43D19" w:rsidP="00BB6E86">
                      <w:pPr>
                        <w:pStyle w:val="a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052-6838435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9D3AAE" w14:textId="77777777" w:rsidR="00323C3F" w:rsidRPr="003011AB" w:rsidRDefault="00323C3F" w:rsidP="00364436">
                  <w:pPr>
                    <w:pStyle w:val="a0"/>
                    <w:bidi/>
                    <w:rPr>
                      <w:rFonts w:ascii="Tahoma" w:hAnsi="Tahoma"/>
                      <w:lang w:bidi="he-IL"/>
                    </w:rPr>
                  </w:pPr>
                  <w:r w:rsidRPr="003011AB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00662659" wp14:editId="69D9C539">
                            <wp:extent cx="109728" cy="109728"/>
                            <wp:effectExtent l="0" t="0" r="5080" b="5080"/>
                            <wp:docPr id="10" name="סמל טלפון" descr="סמל טלפון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B09C64" id="סמל טלפון" o:spid="_x0000_s1026" alt="סמל טלפון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CHzpHJxwsAAJ0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3011AB" w14:paraId="0AA6D36E" w14:textId="77777777" w:rsidTr="00364436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AEB8E9E24BBE4EB496394488E96E605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2979" w:type="dxa"/>
                      <w:tcMar>
                        <w:left w:w="720" w:type="dxa"/>
                        <w:right w:w="29" w:type="dxa"/>
                      </w:tcMar>
                    </w:tcPr>
                    <w:p w14:paraId="2E781781" w14:textId="77777777" w:rsidR="00323C3F" w:rsidRPr="003011AB" w:rsidRDefault="00D43D19" w:rsidP="00BB6E86">
                      <w:pPr>
                        <w:pStyle w:val="a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/>
                          <w:lang w:bidi="he-IL"/>
                        </w:rPr>
                        <w:t>Anniebelkin97@gmail.com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02A87C1" w14:textId="77777777" w:rsidR="00323C3F" w:rsidRPr="003011AB" w:rsidRDefault="00323C3F" w:rsidP="00364436">
                  <w:pPr>
                    <w:pStyle w:val="a0"/>
                    <w:bidi/>
                    <w:rPr>
                      <w:rFonts w:ascii="Tahoma" w:hAnsi="Tahoma"/>
                      <w:lang w:bidi="he-IL"/>
                    </w:rPr>
                  </w:pPr>
                  <w:r w:rsidRPr="003011AB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627011F2" wp14:editId="006D4AE8">
                            <wp:extent cx="137160" cy="91440"/>
                            <wp:effectExtent l="0" t="0" r="0" b="3810"/>
                            <wp:docPr id="5" name="צורה חופשית 5" descr="סמל דואר אלקטרונ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FC93D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3011AB" w14:paraId="74A0470E" w14:textId="77777777" w:rsidTr="00364436">
              <w:sdt>
                <w:sdtPr>
                  <w:rPr>
                    <w:rFonts w:cstheme="minorBidi"/>
                    <w:rtl/>
                    <w:lang w:eastAsia="en-US"/>
                  </w:rPr>
                  <w:alias w:val="הזן פרופיל LinkedIn:"/>
                  <w:tag w:val="הזן פרופיל LinkedIn:"/>
                  <w:id w:val="1102843699"/>
                  <w:placeholder>
                    <w:docPart w:val="99063F213E304A9986E482A8FCE172F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979" w:type="dxa"/>
                      <w:tcMar>
                        <w:left w:w="720" w:type="dxa"/>
                        <w:right w:w="29" w:type="dxa"/>
                      </w:tcMar>
                    </w:tcPr>
                    <w:p w14:paraId="3D09CE0C" w14:textId="77777777" w:rsidR="00323C3F" w:rsidRPr="003011AB" w:rsidRDefault="00D43D19" w:rsidP="00BB6E86">
                      <w:pPr>
                        <w:pStyle w:val="a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 w:rsidRPr="00D43D19">
                        <w:rPr>
                          <w:rFonts w:cstheme="minorBidi"/>
                          <w:lang w:eastAsia="en-US"/>
                        </w:rPr>
                        <w:t>linkedin.com/in/anniebelkin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C3266D8" w14:textId="77777777" w:rsidR="00323C3F" w:rsidRPr="003011AB" w:rsidRDefault="00323C3F" w:rsidP="00364436">
                  <w:pPr>
                    <w:pStyle w:val="a0"/>
                    <w:bidi/>
                    <w:rPr>
                      <w:rFonts w:ascii="Tahoma" w:hAnsi="Tahoma"/>
                      <w:lang w:bidi="he-IL"/>
                    </w:rPr>
                  </w:pPr>
                  <w:r w:rsidRPr="003011AB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7BDF5F86" wp14:editId="43608F31">
                            <wp:extent cx="109728" cy="109728"/>
                            <wp:effectExtent l="0" t="0" r="5080" b="5080"/>
                            <wp:docPr id="11" name="סמל LinkedIn" descr="סמל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C0E4E7" id="סמל LinkedIn" o:spid="_x0000_s1026" alt="סמל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3011AB" w14:paraId="1C54752C" w14:textId="77777777" w:rsidTr="00364436">
              <w:tc>
                <w:tcPr>
                  <w:tcW w:w="2979" w:type="dxa"/>
                  <w:tcMar>
                    <w:left w:w="720" w:type="dxa"/>
                    <w:right w:w="29" w:type="dxa"/>
                  </w:tcMar>
                </w:tcPr>
                <w:p w14:paraId="43D2D514" w14:textId="10C7AED2" w:rsidR="00323C3F" w:rsidRPr="003011AB" w:rsidRDefault="003E2D35" w:rsidP="00BB6E86">
                  <w:pPr>
                    <w:pStyle w:val="a"/>
                    <w:bidi/>
                    <w:ind w:right="-709"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sz w:val="20"/>
                        <w:szCs w:val="20"/>
                        <w:rtl/>
                        <w:lang w:bidi="he-IL"/>
                      </w:rPr>
                      <w:alias w:val="הזן Twitter/בלוג/תיק:"/>
                      <w:tag w:val="הזן Twitter/בלוג/תיק:"/>
                      <w:id w:val="182791170"/>
                      <w:placeholder>
                        <w:docPart w:val="56674CA5A5D443B481BC34D0F4F083B3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70255">
                        <w:rPr>
                          <w:rFonts w:ascii="Tahoma" w:hAnsi="Tahoma"/>
                          <w:sz w:val="20"/>
                          <w:szCs w:val="20"/>
                          <w:lang w:bidi="he-IL"/>
                        </w:rPr>
                        <w:t>Hebrew | English</w:t>
                      </w:r>
                      <w:r w:rsidR="00F70255">
                        <w:rPr>
                          <w:rFonts w:ascii="Tahoma" w:hAnsi="Tahoma"/>
                          <w:sz w:val="20"/>
                          <w:szCs w:val="20"/>
                          <w:rtl/>
                          <w:lang w:bidi="he-IL"/>
                        </w:rPr>
                        <w:t xml:space="preserve"> |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A4536D0" w14:textId="77777777" w:rsidR="00323C3F" w:rsidRPr="003011AB" w:rsidRDefault="00323C3F" w:rsidP="00364436">
                  <w:pPr>
                    <w:pStyle w:val="a0"/>
                    <w:bidi/>
                    <w:rPr>
                      <w:rFonts w:ascii="Tahoma" w:hAnsi="Tahoma"/>
                      <w:lang w:bidi="he-IL"/>
                    </w:rPr>
                  </w:pPr>
                  <w:r w:rsidRPr="003011AB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6A622563" wp14:editId="524137F5">
                            <wp:extent cx="118872" cy="118872"/>
                            <wp:effectExtent l="0" t="0" r="0" b="0"/>
                            <wp:docPr id="12" name="סמל אתר אינטרנט" descr="סמל Twitter/בלוג/תיק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300AC3" id="סמל אתר אינטרנט" o:spid="_x0000_s1026" alt="סמל Twitter/בלוג/תיק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F1FE7E2" w14:textId="77777777" w:rsidR="00E5521B" w:rsidRPr="003011AB" w:rsidRDefault="00E5521B" w:rsidP="00DF2C9D">
            <w:pPr>
              <w:pStyle w:val="a"/>
              <w:bidi/>
              <w:rPr>
                <w:rFonts w:ascii="Tahoma" w:hAnsi="Tahoma"/>
                <w:lang w:bidi="he-IL"/>
              </w:rPr>
            </w:pPr>
          </w:p>
        </w:tc>
      </w:tr>
    </w:tbl>
    <w:tbl>
      <w:tblPr>
        <w:tblStyle w:val="PlainTable2"/>
        <w:bidiVisual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הטבלה הראשונה היא טבלת הפריסה של השם ופרטי הקשר. הטבלה השניה היא טבלת המטרה"/>
      </w:tblPr>
      <w:tblGrid>
        <w:gridCol w:w="710"/>
        <w:gridCol w:w="8302"/>
      </w:tblGrid>
      <w:tr w:rsidR="000E24AC" w:rsidRPr="003011AB" w14:paraId="78419E15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2749782" w14:textId="77777777" w:rsidR="000E24AC" w:rsidRPr="003011AB" w:rsidRDefault="00075B13" w:rsidP="00364436">
            <w:pPr>
              <w:pStyle w:val="a0"/>
              <w:bidi/>
              <w:ind w:left="-397"/>
              <w:rPr>
                <w:rFonts w:ascii="Tahoma" w:hAnsi="Tahoma"/>
                <w:lang w:bidi="he-IL"/>
              </w:rPr>
            </w:pPr>
            <w:r w:rsidRPr="003011AB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2B0C888C" wp14:editId="1ADF34D5">
                      <wp:extent cx="274320" cy="274320"/>
                      <wp:effectExtent l="0" t="0" r="0" b="0"/>
                      <wp:docPr id="13" name="סמל מטרה בעיגול" descr="סמל מטר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עיגול סמל מטרה" descr="עיגול סמל מטר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קו אופקי עליון של סמל מטרה" descr="קו אופקי עליון של סמל מטר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קו אופקי אמצעי של סמל מטרה" descr="קו אופקי אמצעי של סמל מטר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קו אופקי תחתון של סמל מטרה" descr="קו אופקי תחתון של סמל מטר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F114B" id="סמל מטרה בעיגול" o:spid="_x0000_s1026" alt="סמל מטרה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">
                      <v:shape id="עיגול סמל מטרה" o:spid="_x0000_s1027" alt="עיגול סמל מטרה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קו אופקי עליון של סמל מטרה" o:spid="_x0000_s1028" alt="קו אופקי עליון של סמל מטרה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קו אופקי אמצעי של סמל מטרה" o:spid="_x0000_s1029" alt="קו אופקי אמצעי של סמל מטרה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קו אופקי תחתון של סמל מטרה" o:spid="_x0000_s1030" alt="קו אופקי תחתון של סמל מטרה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DE5141F" w14:textId="77777777" w:rsidR="000E24AC" w:rsidRPr="003011AB" w:rsidRDefault="00D43D19" w:rsidP="007850D1">
            <w:pPr>
              <w:pStyle w:val="Heading1"/>
              <w:bidi/>
              <w:outlineLvl w:val="0"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פרופיל</w:t>
            </w:r>
          </w:p>
        </w:tc>
      </w:tr>
    </w:tbl>
    <w:p w14:paraId="085A8E02" w14:textId="77777777" w:rsidR="00A77B4D" w:rsidRPr="003011AB" w:rsidRDefault="00D43D19" w:rsidP="007850D1">
      <w:pPr>
        <w:bidi/>
        <w:rPr>
          <w:rFonts w:ascii="Tahoma" w:hAnsi="Tahoma"/>
          <w:lang w:bidi="he-IL"/>
        </w:rPr>
      </w:pPr>
      <w:proofErr w:type="spellStart"/>
      <w:r>
        <w:rPr>
          <w:rFonts w:asciiTheme="minorBidi" w:hAnsiTheme="minorBidi" w:hint="cs"/>
          <w:sz w:val="20"/>
          <w:szCs w:val="20"/>
          <w:rtl/>
        </w:rPr>
        <w:t>עובדת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bidi="he-IL"/>
        </w:rPr>
        <w:t>עצמאית כמפתחת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bidi="he-IL"/>
        </w:rPr>
        <w:t>אתרי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אינטרנט</w:t>
      </w:r>
      <w:proofErr w:type="spellEnd"/>
      <w:r>
        <w:rPr>
          <w:rFonts w:asciiTheme="minorBidi" w:hAnsiTheme="minorBidi" w:hint="cs"/>
          <w:sz w:val="20"/>
          <w:szCs w:val="20"/>
          <w:rtl/>
          <w:lang w:bidi="he-IL"/>
        </w:rPr>
        <w:t xml:space="preserve"> צד לקוח</w:t>
      </w:r>
      <w:r>
        <w:rPr>
          <w:rFonts w:asciiTheme="minorBidi" w:hAnsiTheme="minorBidi" w:hint="cs"/>
          <w:sz w:val="20"/>
          <w:szCs w:val="20"/>
          <w:rtl/>
        </w:rPr>
        <w:t xml:space="preserve"> -</w:t>
      </w:r>
      <w:r>
        <w:rPr>
          <w:rFonts w:asciiTheme="minorBidi" w:hAnsiTheme="minorBidi"/>
          <w:sz w:val="20"/>
          <w:szCs w:val="20"/>
          <w:rtl/>
        </w:rPr>
        <w:br/>
      </w:r>
      <w:proofErr w:type="spellStart"/>
      <w:r>
        <w:rPr>
          <w:rFonts w:asciiTheme="minorBidi" w:hAnsiTheme="minorBidi" w:hint="cs"/>
          <w:sz w:val="20"/>
          <w:szCs w:val="20"/>
          <w:rtl/>
        </w:rPr>
        <w:t>בעלת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ידע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מורחב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ב</w:t>
      </w:r>
      <w:r w:rsidRPr="003E0369">
        <w:rPr>
          <w:rFonts w:asciiTheme="minorBidi" w:hAnsiTheme="minorBidi"/>
          <w:sz w:val="20"/>
          <w:szCs w:val="20"/>
        </w:rPr>
        <w:t xml:space="preserve"> </w:t>
      </w:r>
      <w:r w:rsidRPr="00766752">
        <w:rPr>
          <w:rFonts w:asciiTheme="minorBidi" w:hAnsiTheme="minorBidi"/>
          <w:sz w:val="20"/>
          <w:szCs w:val="20"/>
        </w:rPr>
        <w:t>JavaScript (jQuery, jQuery UI, ES5 &amp; ES</w:t>
      </w:r>
      <w:proofErr w:type="gramStart"/>
      <w:r w:rsidRPr="00766752">
        <w:rPr>
          <w:rFonts w:asciiTheme="minorBidi" w:hAnsiTheme="minorBidi"/>
          <w:sz w:val="20"/>
          <w:szCs w:val="20"/>
        </w:rPr>
        <w:t>6),</w:t>
      </w:r>
      <w:proofErr w:type="gramEnd"/>
      <w:r w:rsidRPr="00766752">
        <w:rPr>
          <w:rFonts w:asciiTheme="minorBidi" w:hAnsiTheme="minorBidi"/>
          <w:sz w:val="20"/>
          <w:szCs w:val="20"/>
        </w:rPr>
        <w:t xml:space="preserve"> CSS3, HTML5</w:t>
      </w:r>
      <w:r>
        <w:rPr>
          <w:rFonts w:asciiTheme="minorBidi" w:hAnsiTheme="minorBidi" w:hint="cs"/>
          <w:sz w:val="20"/>
          <w:szCs w:val="20"/>
          <w:rtl/>
        </w:rPr>
        <w:t xml:space="preserve">  ו</w:t>
      </w:r>
      <w:r>
        <w:rPr>
          <w:rFonts w:asciiTheme="minorBidi" w:hAnsiTheme="minorBidi"/>
          <w:sz w:val="20"/>
          <w:szCs w:val="20"/>
        </w:rPr>
        <w:t>.</w:t>
      </w:r>
      <w:r w:rsidRPr="00766752">
        <w:rPr>
          <w:rFonts w:asciiTheme="minorBidi" w:hAnsiTheme="minorBidi"/>
          <w:sz w:val="20"/>
          <w:szCs w:val="20"/>
        </w:rPr>
        <w:t>Bootstrap</w:t>
      </w:r>
      <w:r>
        <w:rPr>
          <w:rFonts w:asciiTheme="minorBidi" w:hAnsiTheme="minorBidi"/>
          <w:sz w:val="20"/>
          <w:szCs w:val="20"/>
          <w:rtl/>
        </w:rPr>
        <w:br/>
      </w:r>
      <w:proofErr w:type="spellStart"/>
      <w:r>
        <w:rPr>
          <w:rFonts w:asciiTheme="minorBidi" w:hAnsiTheme="minorBidi" w:hint="cs"/>
          <w:sz w:val="20"/>
          <w:szCs w:val="20"/>
          <w:rtl/>
        </w:rPr>
        <w:t>וידע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בסיסי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ב</w:t>
      </w:r>
      <w:r w:rsidRPr="003E0369">
        <w:rPr>
          <w:rFonts w:asciiTheme="minorBidi" w:hAnsiTheme="minorBidi"/>
          <w:sz w:val="20"/>
          <w:szCs w:val="20"/>
        </w:rPr>
        <w:t xml:space="preserve"> </w:t>
      </w:r>
      <w:r w:rsidRPr="00766752">
        <w:rPr>
          <w:rFonts w:asciiTheme="minorBidi" w:hAnsiTheme="minorBidi"/>
          <w:sz w:val="20"/>
          <w:szCs w:val="20"/>
        </w:rPr>
        <w:t>php, MySQLi, c#, Java, python</w:t>
      </w:r>
      <w:r>
        <w:rPr>
          <w:rFonts w:asciiTheme="minorBidi" w:hAnsiTheme="minorBidi" w:hint="cs"/>
          <w:sz w:val="20"/>
          <w:szCs w:val="20"/>
          <w:rtl/>
        </w:rPr>
        <w:t>.</w:t>
      </w:r>
      <w:r>
        <w:rPr>
          <w:rFonts w:asciiTheme="minorBidi" w:hAnsiTheme="minorBidi"/>
          <w:sz w:val="20"/>
          <w:szCs w:val="20"/>
          <w:rtl/>
        </w:rPr>
        <w:br/>
      </w:r>
      <w:proofErr w:type="spellStart"/>
      <w:r>
        <w:rPr>
          <w:rFonts w:asciiTheme="minorBidi" w:hAnsiTheme="minorBidi" w:hint="cs"/>
          <w:sz w:val="20"/>
          <w:szCs w:val="20"/>
          <w:rtl/>
        </w:rPr>
        <w:t>ניסיון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בסיסי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בעיצוב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בעזרת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תוכנת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פוטושופ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וניסיון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מורחב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בבניית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אתרים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דרך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פלטפורמת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WordPress</w:t>
      </w:r>
      <w:r>
        <w:rPr>
          <w:rFonts w:asciiTheme="minorBidi" w:hAnsiTheme="minorBidi" w:hint="cs"/>
          <w:sz w:val="20"/>
          <w:szCs w:val="20"/>
          <w:rtl/>
        </w:rPr>
        <w:t>.</w:t>
      </w:r>
    </w:p>
    <w:tbl>
      <w:tblPr>
        <w:tblStyle w:val="TableGrid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השכלה"/>
      </w:tblPr>
      <w:tblGrid>
        <w:gridCol w:w="702"/>
        <w:gridCol w:w="8310"/>
      </w:tblGrid>
      <w:tr w:rsidR="00A77B4D" w:rsidRPr="003011AB" w14:paraId="596474A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506984E" w14:textId="77777777" w:rsidR="00A77B4D" w:rsidRPr="003011AB" w:rsidRDefault="00075B13" w:rsidP="00364436">
            <w:pPr>
              <w:pStyle w:val="a0"/>
              <w:bidi/>
              <w:ind w:left="-397"/>
              <w:rPr>
                <w:rFonts w:ascii="Tahoma" w:hAnsi="Tahoma"/>
                <w:lang w:bidi="he-IL"/>
              </w:rPr>
            </w:pPr>
            <w:r w:rsidRPr="003011AB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7FFA9E46" wp14:editId="4C96EDE6">
                      <wp:extent cx="274320" cy="274320"/>
                      <wp:effectExtent l="0" t="0" r="0" b="0"/>
                      <wp:docPr id="18" name="סמל השכלה בעיגול" descr="סמל השכל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עיגול סמל השכלה" descr="עיגול סמל השכל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סימן סמל השכלה" descr="סימן סמל השכלה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4D504" id="סמל השכלה בעיגול" o:spid="_x0000_s1026" alt="סמל השכלה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M/QlJ0AGQAA&#10;V48AAA4AAAAAAAAAAAAAAAAALgIAAGRycy9lMm9Eb2MueG1sUEsBAi0AFAAGAAgAAAAhABhq7IfZ&#10;AAAAAwEAAA8AAAAAAAAAAAAAAAAAWhsAAGRycy9kb3ducmV2LnhtbFBLBQYAAAAABAAEAPMAAABg&#10;HAAAAAA=&#10;">
                      <v:shape id="עיגול סמל השכלה" o:spid="_x0000_s1027" alt="עיגול סמל השכלה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השכלה" o:spid="_x0000_s1028" alt="סימן סמל השכלה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90D96F1" w14:textId="77777777" w:rsidR="00A77B4D" w:rsidRPr="003011AB" w:rsidRDefault="003E2D35" w:rsidP="002146F8">
            <w:pPr>
              <w:pStyle w:val="Heading1"/>
              <w:bidi/>
              <w:outlineLvl w:val="0"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השכלה:"/>
                <w:tag w:val="השכלה:"/>
                <w:id w:val="1586649636"/>
                <w:placeholder>
                  <w:docPart w:val="6B800E463B7742CAA8DC19D5D519EA6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3011AB">
                  <w:rPr>
                    <w:rFonts w:ascii="Tahoma" w:hAnsi="Tahoma"/>
                    <w:rtl/>
                    <w:lang w:eastAsia="he" w:bidi="he-IL"/>
                  </w:rPr>
                  <w:t>השכלה</w:t>
                </w:r>
              </w:sdtContent>
            </w:sdt>
          </w:p>
        </w:tc>
      </w:tr>
    </w:tbl>
    <w:p w14:paraId="7DDB904A" w14:textId="77777777" w:rsidR="007C0E0E" w:rsidRPr="003011AB" w:rsidRDefault="00D43D19" w:rsidP="00B47E1E">
      <w:pPr>
        <w:pStyle w:val="Heading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תיכון</w:t>
      </w:r>
      <w:r w:rsidR="007C0E0E" w:rsidRPr="003011AB">
        <w:rPr>
          <w:rFonts w:ascii="Tahoma" w:hAnsi="Tahoma"/>
          <w:rtl/>
          <w:lang w:eastAsia="he" w:bidi="he-IL"/>
        </w:rPr>
        <w:t xml:space="preserve"> | </w:t>
      </w:r>
      <w:r>
        <w:rPr>
          <w:rStyle w:val="Emphasis"/>
          <w:rFonts w:ascii="Tahoma" w:hAnsi="Tahoma" w:hint="cs"/>
          <w:rtl/>
          <w:lang w:bidi="he-IL"/>
        </w:rPr>
        <w:t>שבח-מופת</w:t>
      </w:r>
    </w:p>
    <w:p w14:paraId="6B3B697B" w14:textId="77777777" w:rsidR="007C0E0E" w:rsidRPr="003011AB" w:rsidRDefault="00D43D19" w:rsidP="004F199F">
      <w:pPr>
        <w:pStyle w:val="Heading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eastAsia="he" w:bidi="he-IL"/>
        </w:rPr>
        <w:t>2015</w:t>
      </w:r>
    </w:p>
    <w:p w14:paraId="614A8499" w14:textId="77777777" w:rsidR="000E24AC" w:rsidRPr="003011AB" w:rsidRDefault="00D43D19" w:rsidP="007850D1">
      <w:pPr>
        <w:bidi/>
        <w:rPr>
          <w:rFonts w:ascii="Tahoma" w:hAnsi="Tahoma"/>
          <w:lang w:bidi="he-IL"/>
        </w:rPr>
      </w:pPr>
      <w:proofErr w:type="spellStart"/>
      <w:r>
        <w:rPr>
          <w:rFonts w:asciiTheme="minorBidi" w:hAnsiTheme="minorBidi" w:hint="cs"/>
          <w:sz w:val="20"/>
          <w:szCs w:val="20"/>
          <w:rtl/>
        </w:rPr>
        <w:t>למדתי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בכיתה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מדעית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לתלמידים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מחוננים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עד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דגש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מקצועות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המדעים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gramStart"/>
      <w:r>
        <w:rPr>
          <w:rFonts w:asciiTheme="minorBidi" w:hAnsiTheme="minorBidi" w:hint="cs"/>
          <w:sz w:val="20"/>
          <w:szCs w:val="20"/>
          <w:rtl/>
        </w:rPr>
        <w:t xml:space="preserve">(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מדעי</w:t>
      </w:r>
      <w:proofErr w:type="spellEnd"/>
      <w:proofErr w:type="gram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המחשב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פיזיקה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וכימיה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)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שככלו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5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יח"ל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במדעי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המחשב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(</w:t>
      </w:r>
      <w:proofErr w:type="spellStart"/>
      <w:r>
        <w:rPr>
          <w:rFonts w:asciiTheme="minorBidi" w:hAnsiTheme="minorBidi"/>
          <w:sz w:val="20"/>
          <w:szCs w:val="20"/>
        </w:rPr>
        <w:t>c#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)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ופרויקט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בגרפיקה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תלת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מימדית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בהיקף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5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יח"ל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בשפת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JAVA</w:t>
      </w:r>
      <w:r>
        <w:rPr>
          <w:rFonts w:asciiTheme="minorBidi" w:hAnsiTheme="minorBidi" w:hint="cs"/>
          <w:sz w:val="20"/>
          <w:szCs w:val="20"/>
          <w:rtl/>
        </w:rPr>
        <w:t xml:space="preserve">.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בעלת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תעודת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בגרות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מלאה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50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יח"ל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וממוצע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של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109.</w:t>
      </w:r>
    </w:p>
    <w:p w14:paraId="02CDD799" w14:textId="77777777" w:rsidR="007C0E0E" w:rsidRPr="003011AB" w:rsidRDefault="00D43D19" w:rsidP="00B47E1E">
      <w:pPr>
        <w:pStyle w:val="Heading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קורסים</w:t>
      </w:r>
      <w:r w:rsidR="007C0E0E" w:rsidRPr="003011AB">
        <w:rPr>
          <w:rFonts w:ascii="Tahoma" w:hAnsi="Tahoma"/>
          <w:rtl/>
          <w:lang w:eastAsia="he" w:bidi="he-IL"/>
        </w:rPr>
        <w:t xml:space="preserve"> |</w:t>
      </w:r>
      <w:r>
        <w:rPr>
          <w:rFonts w:ascii="Tahoma" w:hAnsi="Tahoma" w:hint="cs"/>
          <w:rtl/>
          <w:lang w:eastAsia="he" w:bidi="he-IL"/>
        </w:rPr>
        <w:t xml:space="preserve"> </w:t>
      </w:r>
      <w:r>
        <w:rPr>
          <w:rStyle w:val="Emphasis"/>
          <w:rFonts w:ascii="Tahoma" w:hAnsi="Tahoma" w:hint="cs"/>
          <w:rtl/>
          <w:lang w:bidi="he-IL"/>
        </w:rPr>
        <w:t>האוניברסיטה הפתוחה</w:t>
      </w:r>
    </w:p>
    <w:p w14:paraId="2DD4BF48" w14:textId="77777777" w:rsidR="007C0E0E" w:rsidRPr="003011AB" w:rsidRDefault="00D43D19" w:rsidP="004F199F">
      <w:pPr>
        <w:pStyle w:val="Heading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2017</w:t>
      </w:r>
    </w:p>
    <w:p w14:paraId="55BAF790" w14:textId="77777777" w:rsidR="007C0E0E" w:rsidRDefault="00D43D19" w:rsidP="007C0E0E">
      <w:pPr>
        <w:bidi/>
        <w:rPr>
          <w:rFonts w:ascii="Tahoma" w:hAnsi="Tahoma"/>
          <w:rtl/>
          <w:lang w:bidi="he-IL"/>
        </w:rPr>
      </w:pPr>
      <w:proofErr w:type="spellStart"/>
      <w:r>
        <w:rPr>
          <w:rFonts w:asciiTheme="minorBidi" w:hAnsiTheme="minorBidi" w:hint="cs"/>
          <w:sz w:val="20"/>
          <w:szCs w:val="20"/>
          <w:rtl/>
        </w:rPr>
        <w:t>קורס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מלא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ב</w:t>
      </w:r>
      <w:proofErr w:type="gramStart"/>
      <w:r>
        <w:rPr>
          <w:rFonts w:asciiTheme="minorBidi" w:hAnsiTheme="minorBidi"/>
          <w:sz w:val="20"/>
          <w:szCs w:val="20"/>
        </w:rPr>
        <w:t xml:space="preserve">JAVA 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וקורסים</w:t>
      </w:r>
      <w:proofErr w:type="spellEnd"/>
      <w:proofErr w:type="gram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נוספים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של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מתמטיקה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אקדמאית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>.</w:t>
      </w:r>
    </w:p>
    <w:p w14:paraId="00B827F5" w14:textId="77777777" w:rsidR="00D43D19" w:rsidRPr="003011AB" w:rsidRDefault="00D43D19" w:rsidP="00D43D19">
      <w:pPr>
        <w:pStyle w:val="Heading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קורסים</w:t>
      </w:r>
      <w:r w:rsidRPr="003011AB">
        <w:rPr>
          <w:rFonts w:ascii="Tahoma" w:hAnsi="Tahoma"/>
          <w:rtl/>
          <w:lang w:eastAsia="he" w:bidi="he-IL"/>
        </w:rPr>
        <w:t xml:space="preserve"> | </w:t>
      </w:r>
      <w:r>
        <w:rPr>
          <w:rStyle w:val="Emphasis"/>
          <w:rFonts w:ascii="Tahoma" w:hAnsi="Tahoma" w:hint="cs"/>
          <w:lang w:bidi="he-IL"/>
        </w:rPr>
        <w:t>UDEMY</w:t>
      </w:r>
    </w:p>
    <w:p w14:paraId="33E190E9" w14:textId="77777777" w:rsidR="00D43D19" w:rsidRPr="003011AB" w:rsidRDefault="00D43D19" w:rsidP="00D43D19">
      <w:pPr>
        <w:pStyle w:val="Heading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eastAsia="he" w:bidi="he-IL"/>
        </w:rPr>
        <w:t>2018</w:t>
      </w:r>
      <w:r w:rsidRPr="003011AB">
        <w:rPr>
          <w:rFonts w:ascii="Tahoma" w:hAnsi="Tahoma"/>
          <w:rtl/>
          <w:lang w:eastAsia="he" w:bidi="he-IL"/>
        </w:rPr>
        <w:t xml:space="preserve"> </w:t>
      </w:r>
    </w:p>
    <w:p w14:paraId="6F81093E" w14:textId="77777777" w:rsidR="00D43D19" w:rsidRDefault="00D43D19" w:rsidP="00D43D19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="Tahoma" w:hAnsi="Tahoma" w:hint="cs"/>
          <w:rtl/>
          <w:lang w:bidi="he-IL"/>
        </w:rPr>
        <w:t xml:space="preserve">• </w:t>
      </w:r>
      <w:r>
        <w:rPr>
          <w:rFonts w:asciiTheme="minorBidi" w:hAnsiTheme="minorBidi"/>
          <w:sz w:val="20"/>
          <w:szCs w:val="20"/>
        </w:rPr>
        <w:t>Ultimate Web Designer &amp; Developer Course</w:t>
      </w:r>
    </w:p>
    <w:p w14:paraId="444C899F" w14:textId="77777777" w:rsidR="00D43D19" w:rsidRPr="00D43D19" w:rsidRDefault="00D43D19" w:rsidP="00D43D19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•</w:t>
      </w:r>
      <w:r w:rsidRPr="00D43D19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>
        <w:rPr>
          <w:rFonts w:asciiTheme="minorBidi" w:hAnsiTheme="minorBidi"/>
          <w:sz w:val="20"/>
          <w:szCs w:val="20"/>
        </w:rPr>
        <w:t>Design Rules</w:t>
      </w:r>
    </w:p>
    <w:tbl>
      <w:tblPr>
        <w:tblStyle w:val="TableGrid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ניסיון תעסוקתי"/>
      </w:tblPr>
      <w:tblGrid>
        <w:gridCol w:w="702"/>
        <w:gridCol w:w="8310"/>
      </w:tblGrid>
      <w:tr w:rsidR="005E088C" w:rsidRPr="003011AB" w14:paraId="149B06A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7485ED2" w14:textId="77777777" w:rsidR="005E088C" w:rsidRPr="003011AB" w:rsidRDefault="00075B13" w:rsidP="00364436">
            <w:pPr>
              <w:pStyle w:val="a0"/>
              <w:bidi/>
              <w:ind w:left="-397"/>
              <w:rPr>
                <w:rFonts w:ascii="Tahoma" w:hAnsi="Tahoma"/>
                <w:lang w:bidi="he-IL"/>
              </w:rPr>
            </w:pPr>
            <w:r w:rsidRPr="003011AB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55315DCE" wp14:editId="61E88C17">
                      <wp:extent cx="274320" cy="274320"/>
                      <wp:effectExtent l="0" t="0" r="0" b="0"/>
                      <wp:docPr id="21" name="סמל ניסיון תעסוקתי בעיגול" descr="סמל ניסיון תעסוקת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עיגול סמל ניסיון תעסוקתי" descr="עיגול סמל ניסיון תעסוקתי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סימן סמל ניסיון תעסוקתי" descr="סימן סמל ניסיון תעסוקתי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9D219D" id="סמל ניסיון תעסוקתי בעיגול" o:spid="_x0000_s1026" alt="סמל ניסיון תעסוקתי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">
                      <v:shape id="עיגול סמל ניסיון תעסוקתי" o:spid="_x0000_s1027" alt="עיגול סמל ניסיון תעסוקתי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ניסיון תעסוקתי" o:spid="_x0000_s1028" alt="סימן סמל ניסיון תעסוקתי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6A71C2" w14:textId="77777777" w:rsidR="005E088C" w:rsidRPr="003011AB" w:rsidRDefault="003E2D35" w:rsidP="0004158B">
            <w:pPr>
              <w:pStyle w:val="Heading1"/>
              <w:bidi/>
              <w:outlineLvl w:val="0"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ניסיון תעסוקתי:"/>
                <w:tag w:val="ניסיון תעסוקתי:"/>
                <w:id w:val="-2131392780"/>
                <w:placeholder>
                  <w:docPart w:val="A053A3C2F2E641E58F53861474680C9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3011AB">
                  <w:rPr>
                    <w:rFonts w:ascii="Tahoma" w:hAnsi="Tahoma"/>
                    <w:rtl/>
                    <w:lang w:eastAsia="he" w:bidi="he-IL"/>
                  </w:rPr>
                  <w:t>ניסיון תעסוקתי</w:t>
                </w:r>
              </w:sdtContent>
            </w:sdt>
          </w:p>
        </w:tc>
      </w:tr>
    </w:tbl>
    <w:p w14:paraId="1A5B1315" w14:textId="77777777" w:rsidR="005E088C" w:rsidRPr="003011AB" w:rsidRDefault="00D43D19" w:rsidP="00B47E1E">
      <w:pPr>
        <w:pStyle w:val="Heading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תמיכה טכנית</w:t>
      </w:r>
      <w:r w:rsidR="005E088C" w:rsidRPr="003011AB">
        <w:rPr>
          <w:rFonts w:ascii="Tahoma" w:hAnsi="Tahoma"/>
          <w:rtl/>
          <w:lang w:eastAsia="he" w:bidi="he-IL"/>
        </w:rPr>
        <w:t xml:space="preserve"> | </w:t>
      </w:r>
      <w:r>
        <w:rPr>
          <w:rStyle w:val="Emphasis"/>
          <w:rFonts w:ascii="Tahoma" w:hAnsi="Tahoma" w:hint="cs"/>
          <w:rtl/>
          <w:lang w:bidi="he-IL"/>
        </w:rPr>
        <w:t>נס טכנולוגיות</w:t>
      </w:r>
    </w:p>
    <w:p w14:paraId="32F7BB03" w14:textId="77777777" w:rsidR="005E088C" w:rsidRPr="003011AB" w:rsidRDefault="00D43D19" w:rsidP="004F199F">
      <w:pPr>
        <w:pStyle w:val="Heading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2017</w:t>
      </w:r>
      <w:r w:rsidR="005E088C" w:rsidRPr="003011AB">
        <w:rPr>
          <w:rFonts w:ascii="Tahoma" w:hAnsi="Tahoma"/>
          <w:rtl/>
          <w:lang w:eastAsia="he" w:bidi="he-IL"/>
        </w:rPr>
        <w:t xml:space="preserve">– </w:t>
      </w:r>
      <w:r>
        <w:rPr>
          <w:rFonts w:ascii="Tahoma" w:hAnsi="Tahoma" w:hint="cs"/>
          <w:rtl/>
          <w:lang w:bidi="he-IL"/>
        </w:rPr>
        <w:t>2018</w:t>
      </w:r>
    </w:p>
    <w:p w14:paraId="64CE2646" w14:textId="77777777" w:rsidR="005E088C" w:rsidRPr="003011AB" w:rsidRDefault="00D43D19" w:rsidP="005E088C">
      <w:pPr>
        <w:bidi/>
        <w:rPr>
          <w:rFonts w:ascii="Tahoma" w:hAnsi="Tahoma"/>
          <w:lang w:bidi="he-IL"/>
        </w:rPr>
      </w:pPr>
      <w:proofErr w:type="spellStart"/>
      <w:r>
        <w:rPr>
          <w:rFonts w:asciiTheme="minorBidi" w:hAnsiTheme="minorBidi" w:hint="cs"/>
          <w:sz w:val="20"/>
          <w:szCs w:val="20"/>
          <w:rtl/>
        </w:rPr>
        <w:t>דרך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נס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טכנולוגיות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בבית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חולים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סורוקה</w:t>
      </w:r>
      <w:proofErr w:type="spellEnd"/>
      <w:r>
        <w:rPr>
          <w:rFonts w:asciiTheme="minorBidi" w:hAnsiTheme="minorBidi"/>
          <w:sz w:val="20"/>
          <w:szCs w:val="20"/>
        </w:rPr>
        <w:t>.</w:t>
      </w:r>
    </w:p>
    <w:p w14:paraId="539F3082" w14:textId="77777777" w:rsidR="005E088C" w:rsidRPr="003011AB" w:rsidRDefault="00D43D19" w:rsidP="00B47E1E">
      <w:pPr>
        <w:pStyle w:val="Heading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פיתוח אתרים צד לקוח</w:t>
      </w:r>
      <w:r w:rsidR="005E088C" w:rsidRPr="003011AB">
        <w:rPr>
          <w:rFonts w:ascii="Tahoma" w:hAnsi="Tahoma"/>
          <w:rtl/>
          <w:lang w:eastAsia="he" w:bidi="he-IL"/>
        </w:rPr>
        <w:t xml:space="preserve"> | </w:t>
      </w:r>
      <w:r>
        <w:rPr>
          <w:rStyle w:val="Emphasis"/>
          <w:rFonts w:ascii="Tahoma" w:hAnsi="Tahoma" w:hint="cs"/>
          <w:rtl/>
          <w:lang w:bidi="he-IL"/>
        </w:rPr>
        <w:t>עצמאית</w:t>
      </w:r>
    </w:p>
    <w:p w14:paraId="1D14C658" w14:textId="77777777" w:rsidR="005E088C" w:rsidRPr="003011AB" w:rsidRDefault="00D43D19" w:rsidP="00D43D19">
      <w:pPr>
        <w:pStyle w:val="Heading3"/>
        <w:bidi/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today</w:t>
      </w:r>
    </w:p>
    <w:tbl>
      <w:tblPr>
        <w:tblStyle w:val="TableGrid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702"/>
        <w:gridCol w:w="8310"/>
      </w:tblGrid>
      <w:tr w:rsidR="00143224" w:rsidRPr="003011AB" w14:paraId="129EB06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109CCA6" w14:textId="77777777" w:rsidR="00143224" w:rsidRPr="003011AB" w:rsidRDefault="00075B13" w:rsidP="00364436">
            <w:pPr>
              <w:pStyle w:val="a0"/>
              <w:bidi/>
              <w:ind w:left="-397"/>
              <w:rPr>
                <w:rFonts w:ascii="Tahoma" w:hAnsi="Tahoma"/>
                <w:lang w:bidi="he-IL"/>
              </w:rPr>
            </w:pPr>
            <w:r w:rsidRPr="003011AB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3153298B" wp14:editId="5E6D9582">
                      <wp:extent cx="274320" cy="274320"/>
                      <wp:effectExtent l="0" t="0" r="0" b="0"/>
                      <wp:docPr id="24" name="סמל כישורים בעיגול" descr="סמל כישורים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עיגול סמל כישורים" descr="עיגול סמל כישורים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סימן סמל כישורים חלק 1" descr="סימן סמל כישורים חלק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סימן סמל כישורים חלק 2" descr="סימן סמל כישורים חלק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סימן סמל כישורים חלק 3" descr="סימן סמל כישורים חלק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סימן סמל כישורים חלק 4" descr="סימן סמל כישורים חלק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F0C5E7" id="סמל כישורים בעיגול" o:spid="_x0000_s1026" alt="סמל כישורים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QNjWtn4hAABczgAADgAAAAAAAAAAAAAAAAAuAgAAZHJzL2Uyb0RvYy54bWxQSwECLQAUAAYACAAA&#10;ACEAGGrsh9kAAAADAQAADwAAAAAAAAAAAAAAAADYIwAAZHJzL2Rvd25yZXYueG1sUEsFBgAAAAAE&#10;AAQA8wAAAN4kAAAAAA==&#10;">
                      <v:shape id="עיגול סמל כישורים" o:spid="_x0000_s1027" alt="עיגול סמל כישורים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כישורים חלק 1" o:spid="_x0000_s1028" alt="סימן סמל כישורים חלק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סימן סמל כישורים חלק 2" o:spid="_x0000_s1029" alt="סימן סמל כישורים חלק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סימן סמל כישורים חלק 3" o:spid="_x0000_s1030" alt="סימן סמל כישורים חלק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סימן סמל כישורים חלק 4" o:spid="_x0000_s1031" alt="סימן סמל כישורים חלק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FFCDC5D" w14:textId="77777777" w:rsidR="00143224" w:rsidRPr="003011AB" w:rsidRDefault="003E2D35" w:rsidP="00AD6216">
            <w:pPr>
              <w:pStyle w:val="Heading1"/>
              <w:bidi/>
              <w:outlineLvl w:val="0"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כישורים:"/>
                <w:tag w:val="כישורים:"/>
                <w:id w:val="-925109897"/>
                <w:placeholder>
                  <w:docPart w:val="AD00DA8F101045B88D77D5A3385A3BE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3011AB">
                  <w:rPr>
                    <w:rFonts w:ascii="Tahoma" w:hAnsi="Tahoma"/>
                    <w:rtl/>
                    <w:lang w:eastAsia="he" w:bidi="he-IL"/>
                  </w:rPr>
                  <w:t>כישורים</w:t>
                </w:r>
              </w:sdtContent>
            </w:sdt>
          </w:p>
        </w:tc>
      </w:tr>
    </w:tbl>
    <w:tbl>
      <w:tblPr>
        <w:tblStyle w:val="TableGridLight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4137"/>
        <w:gridCol w:w="4169"/>
      </w:tblGrid>
      <w:tr w:rsidR="00143224" w:rsidRPr="003011AB" w14:paraId="27E5D611" w14:textId="77777777" w:rsidTr="00106ED2">
        <w:tc>
          <w:tcPr>
            <w:tcW w:w="4320" w:type="dxa"/>
          </w:tcPr>
          <w:p w14:paraId="6CE155D9" w14:textId="77777777" w:rsidR="00143224" w:rsidRPr="003011AB" w:rsidRDefault="00D43D19" w:rsidP="00565B06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lang w:bidi="he-IL"/>
              </w:rPr>
              <w:t>HTML</w:t>
            </w:r>
            <w:r>
              <w:rPr>
                <w:rFonts w:ascii="Tahoma" w:hAnsi="Tahoma"/>
                <w:lang w:bidi="he-IL"/>
              </w:rPr>
              <w:t>5</w:t>
            </w:r>
          </w:p>
          <w:p w14:paraId="1BA75328" w14:textId="77777777" w:rsidR="00316CE4" w:rsidRDefault="00D43D19" w:rsidP="00316CE4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/>
                <w:lang w:bidi="he-IL"/>
              </w:rPr>
              <w:t>CSS3</w:t>
            </w:r>
          </w:p>
          <w:p w14:paraId="7D2DD99A" w14:textId="77777777" w:rsidR="00D43D19" w:rsidRPr="003011AB" w:rsidRDefault="00D43D19" w:rsidP="00D43D19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/>
                <w:lang w:bidi="he-IL"/>
              </w:rPr>
              <w:t>JavaScript</w:t>
            </w:r>
          </w:p>
        </w:tc>
        <w:tc>
          <w:tcPr>
            <w:tcW w:w="4320" w:type="dxa"/>
            <w:tcMar>
              <w:left w:w="0" w:type="dxa"/>
              <w:right w:w="578" w:type="dxa"/>
            </w:tcMar>
          </w:tcPr>
          <w:p w14:paraId="6301F25D" w14:textId="77777777" w:rsidR="00143224" w:rsidRPr="003011AB" w:rsidRDefault="00D43D19" w:rsidP="00565B06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/>
                <w:lang w:bidi="he-IL"/>
              </w:rPr>
              <w:t>jQuery</w:t>
            </w:r>
          </w:p>
          <w:p w14:paraId="5CBBB8B8" w14:textId="77777777" w:rsidR="00F904FC" w:rsidRPr="003011AB" w:rsidRDefault="00D43D19" w:rsidP="00565B06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/>
                <w:lang w:bidi="he-IL"/>
              </w:rPr>
              <w:t>Bootstrap</w:t>
            </w:r>
          </w:p>
          <w:p w14:paraId="28AA4A01" w14:textId="77777777" w:rsidR="00F904FC" w:rsidRPr="003011AB" w:rsidRDefault="00D43D19" w:rsidP="00565B06">
            <w:pPr>
              <w:pStyle w:val="ListBullet"/>
              <w:bidi/>
              <w:spacing w:after="80"/>
              <w:rPr>
                <w:rFonts w:ascii="Tahoma" w:hAnsi="Tahoma"/>
                <w:lang w:bidi="he-IL"/>
              </w:rPr>
            </w:pPr>
            <w:r>
              <w:rPr>
                <w:rFonts w:ascii="Tahoma" w:hAnsi="Tahoma"/>
                <w:lang w:bidi="he-IL"/>
              </w:rPr>
              <w:t>Java</w:t>
            </w:r>
          </w:p>
        </w:tc>
      </w:tr>
    </w:tbl>
    <w:tbl>
      <w:tblPr>
        <w:tblStyle w:val="TableGrid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703"/>
        <w:gridCol w:w="8309"/>
      </w:tblGrid>
      <w:tr w:rsidR="00AC7C34" w:rsidRPr="003011AB" w14:paraId="00F485C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7520B84" w14:textId="77777777" w:rsidR="00AC7C34" w:rsidRPr="003011AB" w:rsidRDefault="00075B13" w:rsidP="00364436">
            <w:pPr>
              <w:pStyle w:val="a0"/>
              <w:bidi/>
              <w:ind w:left="-397"/>
              <w:rPr>
                <w:rFonts w:ascii="Tahoma" w:hAnsi="Tahoma"/>
                <w:lang w:bidi="he-IL"/>
              </w:rPr>
            </w:pPr>
            <w:r w:rsidRPr="003011AB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2D0D782A" wp14:editId="78C7B839">
                      <wp:extent cx="274320" cy="274320"/>
                      <wp:effectExtent l="0" t="0" r="0" b="0"/>
                      <wp:docPr id="46" name="סמל פעילויות בעיגול" descr="סמל פעילויות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עיגול סמל פעילויות" descr="עיגול סמל פעילויות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סימן סמל פעילויות חלק 1" descr="סימן סמל פעילויות חלק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סימן סמל פעילויות חלק 2" descr="סימן סמל פעילויות חלק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סימן סמל פעילויות חלק 3" descr="סימן סמל פעילויות חלק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3B90E0" id="סמל פעילויות בעיגול" o:spid="_x0000_s1026" alt="סמל פעילויות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">
                      <v:shape id="עיגול סמל פעילויות" o:spid="_x0000_s1027" alt="עיגול סמל פעילויות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פעילויות חלק 1" o:spid="_x0000_s1028" alt="סימן סמל פעילויות חלק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סימן סמל פעילויות חלק 2" o:spid="_x0000_s1029" alt="סימן סמל פעילויות חלק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סימן סמל פעילויות חלק 3" o:spid="_x0000_s1030" alt="סימן סמל פעילויות חלק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90896A" w14:textId="77777777" w:rsidR="00AC7C34" w:rsidRPr="003011AB" w:rsidRDefault="003E2D35" w:rsidP="00AD6216">
            <w:pPr>
              <w:pStyle w:val="Heading1"/>
              <w:bidi/>
              <w:outlineLvl w:val="0"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פעילויות:"/>
                <w:tag w:val="פעילויות:"/>
                <w:id w:val="-2061776476"/>
                <w:placeholder>
                  <w:docPart w:val="B8579B67B7984067B1584650C5E96BB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3011AB">
                  <w:rPr>
                    <w:rFonts w:ascii="Tahoma" w:hAnsi="Tahoma"/>
                    <w:rtl/>
                    <w:lang w:eastAsia="he" w:bidi="he-IL"/>
                  </w:rPr>
                  <w:t>פעילויות</w:t>
                </w:r>
              </w:sdtContent>
            </w:sdt>
          </w:p>
        </w:tc>
      </w:tr>
    </w:tbl>
    <w:p w14:paraId="3FBC9D60" w14:textId="6DF0C233" w:rsidR="00316CE4" w:rsidRDefault="00D43D19" w:rsidP="00316CE4">
      <w:pPr>
        <w:bidi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 w:hint="cs"/>
          <w:sz w:val="20"/>
          <w:szCs w:val="20"/>
          <w:rtl/>
        </w:rPr>
        <w:t>אני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מאוד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מתעניינת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בנושא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הטכנולוגי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ומוצאת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עצמי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משקיעה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זמן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רב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בלמידה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עצמית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והרחבת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הידע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שלי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בפיתוח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תוכנה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וכתיבת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קוד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נקי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.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בנוסף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מוצאת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עניין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רב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באינטליגנציה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מלאכותית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וקוראת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על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כך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לא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מעט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.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בזמני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החופשי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אני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אוהבת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לשחק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במשחקי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מחשב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לקרוא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ספרים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לנגן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בגיטרה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ולשיר</w:t>
      </w:r>
      <w:proofErr w:type="spellEnd"/>
      <w:r>
        <w:rPr>
          <w:rFonts w:asciiTheme="minorBidi" w:hAnsiTheme="minorBidi" w:hint="cs"/>
          <w:sz w:val="20"/>
          <w:szCs w:val="20"/>
          <w:rtl/>
        </w:rPr>
        <w:t>.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706"/>
        <w:gridCol w:w="3600"/>
      </w:tblGrid>
      <w:tr w:rsidR="00F937F3" w:rsidRPr="00565B06" w14:paraId="0781006D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4C203EC" w14:textId="77777777" w:rsidR="00F937F3" w:rsidRPr="00295EA8" w:rsidRDefault="00F937F3" w:rsidP="00E5521B">
            <w:pPr>
              <w:pStyle w:val="Title"/>
            </w:pPr>
            <w:r>
              <w:rPr>
                <w:lang w:bidi="he-IL"/>
              </w:rPr>
              <w:lastRenderedPageBreak/>
              <w:t>aNNIE ANNA</w:t>
            </w:r>
          </w:p>
          <w:p w14:paraId="521D58C3" w14:textId="77777777" w:rsidR="00F937F3" w:rsidRPr="00565B06" w:rsidRDefault="00F937F3" w:rsidP="00E5521B">
            <w:pPr>
              <w:pStyle w:val="Subtitle"/>
            </w:pPr>
            <w:r>
              <w:t>BELKIN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13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24"/>
              <w:gridCol w:w="322"/>
            </w:tblGrid>
            <w:tr w:rsidR="00F937F3" w:rsidRPr="009D0878" w14:paraId="2C1CA1F1" w14:textId="77777777" w:rsidTr="00F937F3">
              <w:tc>
                <w:tcPr>
                  <w:tcW w:w="322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AE31D8F" w14:textId="474B4D4C" w:rsidR="00F937F3" w:rsidRPr="009D0878" w:rsidRDefault="00F937F3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1226490913"/>
                      <w:placeholder>
                        <w:docPart w:val="928DF2E3FDA545A3844EB02FCC2E51E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F70255">
                        <w:rPr>
                          <w:lang w:bidi="he-IL"/>
                        </w:rPr>
                        <w:t>Beer-Sheva</w:t>
                      </w:r>
                    </w:sdtContent>
                  </w:sdt>
                </w:p>
              </w:tc>
              <w:tc>
                <w:tcPr>
                  <w:tcW w:w="3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5F1E64C" w14:textId="77777777" w:rsidR="00F937F3" w:rsidRPr="009D0878" w:rsidRDefault="00F937F3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920923" wp14:editId="1475370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2CF4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937F3" w:rsidRPr="009D0878" w14:paraId="22527C84" w14:textId="77777777" w:rsidTr="00F937F3">
              <w:sdt>
                <w:sdtPr>
                  <w:alias w:val="Enter phone:"/>
                  <w:tag w:val="Enter phone:"/>
                  <w:id w:val="-2056611195"/>
                  <w:placeholder>
                    <w:docPart w:val="9E5880F234DF45C780E6D42EFC8DB1F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224" w:type="dxa"/>
                      <w:tcMar>
                        <w:left w:w="720" w:type="dxa"/>
                        <w:right w:w="29" w:type="dxa"/>
                      </w:tcMar>
                    </w:tcPr>
                    <w:p w14:paraId="617D5418" w14:textId="77777777" w:rsidR="00F937F3" w:rsidRPr="009D0878" w:rsidRDefault="00F937F3" w:rsidP="00323C3F">
                      <w:pPr>
                        <w:pStyle w:val="ContactInfo"/>
                      </w:pPr>
                      <w:r>
                        <w:t>052-6838435</w:t>
                      </w:r>
                    </w:p>
                  </w:tc>
                </w:sdtContent>
              </w:sdt>
              <w:tc>
                <w:tcPr>
                  <w:tcW w:w="322" w:type="dxa"/>
                  <w:tcMar>
                    <w:left w:w="0" w:type="dxa"/>
                    <w:right w:w="0" w:type="dxa"/>
                  </w:tcMar>
                </w:tcPr>
                <w:p w14:paraId="201009BE" w14:textId="77777777" w:rsidR="00F937F3" w:rsidRPr="009D0878" w:rsidRDefault="00F937F3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CD64BB" wp14:editId="359E3B91">
                            <wp:extent cx="109728" cy="109728"/>
                            <wp:effectExtent l="0" t="0" r="5080" b="5080"/>
                            <wp:docPr id="27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EA228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1G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JlXdRr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937F3" w:rsidRPr="009D0878" w14:paraId="5BC780E8" w14:textId="77777777" w:rsidTr="00F937F3">
              <w:sdt>
                <w:sdtPr>
                  <w:alias w:val="Enter email:"/>
                  <w:tag w:val="Enter email:"/>
                  <w:id w:val="1000852704"/>
                  <w:placeholder>
                    <w:docPart w:val="0E5C82AD149E458DA41F0604F2E9562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224" w:type="dxa"/>
                      <w:tcMar>
                        <w:left w:w="720" w:type="dxa"/>
                        <w:right w:w="29" w:type="dxa"/>
                      </w:tcMar>
                    </w:tcPr>
                    <w:p w14:paraId="517F9A29" w14:textId="77777777" w:rsidR="00F937F3" w:rsidRPr="009D0878" w:rsidRDefault="00F937F3" w:rsidP="00323C3F">
                      <w:pPr>
                        <w:pStyle w:val="ContactInfo"/>
                      </w:pPr>
                      <w:r>
                        <w:t>Anniebelkin97@gmail.com</w:t>
                      </w:r>
                    </w:p>
                  </w:tc>
                </w:sdtContent>
              </w:sdt>
              <w:tc>
                <w:tcPr>
                  <w:tcW w:w="322" w:type="dxa"/>
                  <w:tcMar>
                    <w:left w:w="0" w:type="dxa"/>
                    <w:right w:w="0" w:type="dxa"/>
                  </w:tcMar>
                </w:tcPr>
                <w:p w14:paraId="2749F84E" w14:textId="77777777" w:rsidR="00F937F3" w:rsidRPr="009D0878" w:rsidRDefault="00F937F3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5FF73B" wp14:editId="069C45D7">
                            <wp:extent cx="137160" cy="91440"/>
                            <wp:effectExtent l="0" t="0" r="0" b="3810"/>
                            <wp:docPr id="28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EA3C1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WsWg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DwvoWs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937F3" w:rsidRPr="009D0878" w14:paraId="26827474" w14:textId="77777777" w:rsidTr="00F937F3">
              <w:sdt>
                <w:sdtPr>
                  <w:alias w:val="Enter LinkedIn profile:"/>
                  <w:tag w:val="Enter LinkedIn profile:"/>
                  <w:id w:val="357394365"/>
                  <w:placeholder>
                    <w:docPart w:val="82C1C03412B444EC9AE7A7F4435E42E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224" w:type="dxa"/>
                      <w:tcMar>
                        <w:left w:w="720" w:type="dxa"/>
                        <w:right w:w="29" w:type="dxa"/>
                      </w:tcMar>
                    </w:tcPr>
                    <w:p w14:paraId="0FA92372" w14:textId="77777777" w:rsidR="00F937F3" w:rsidRPr="009D0878" w:rsidRDefault="00F937F3" w:rsidP="00323C3F">
                      <w:pPr>
                        <w:pStyle w:val="ContactInfo"/>
                      </w:pPr>
                      <w:r>
                        <w:t>linkedin.com/in/anniebelkin</w:t>
                      </w:r>
                    </w:p>
                  </w:tc>
                </w:sdtContent>
              </w:sdt>
              <w:tc>
                <w:tcPr>
                  <w:tcW w:w="322" w:type="dxa"/>
                  <w:tcMar>
                    <w:left w:w="0" w:type="dxa"/>
                    <w:right w:w="0" w:type="dxa"/>
                  </w:tcMar>
                </w:tcPr>
                <w:p w14:paraId="66C173C0" w14:textId="77777777" w:rsidR="00F937F3" w:rsidRPr="009D0878" w:rsidRDefault="00F937F3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2FED72" wp14:editId="2DB50BED">
                            <wp:extent cx="109728" cy="109728"/>
                            <wp:effectExtent l="0" t="0" r="5080" b="5080"/>
                            <wp:docPr id="29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EECD2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Fl0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NWy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937F3" w:rsidRPr="009D0878" w14:paraId="7B7A2A35" w14:textId="77777777" w:rsidTr="00F937F3">
              <w:tc>
                <w:tcPr>
                  <w:tcW w:w="3224" w:type="dxa"/>
                  <w:tcMar>
                    <w:left w:w="720" w:type="dxa"/>
                    <w:right w:w="29" w:type="dxa"/>
                  </w:tcMar>
                </w:tcPr>
                <w:p w14:paraId="75BA4899" w14:textId="517B1309" w:rsidR="00F937F3" w:rsidRPr="009D0878" w:rsidRDefault="00F937F3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506248813"/>
                      <w:placeholder>
                        <w:docPart w:val="6F4D0EDF841F43978BF739622161247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="00F70255">
                        <w:rPr>
                          <w:lang w:bidi="he-IL"/>
                        </w:rPr>
                        <w:t>Hebrew</w:t>
                      </w:r>
                      <w:r>
                        <w:rPr>
                          <w:rtl/>
                          <w:lang w:bidi="he-IL"/>
                        </w:rPr>
                        <w:t xml:space="preserve"> | </w:t>
                      </w:r>
                      <w:r w:rsidR="00F70255">
                        <w:rPr>
                          <w:lang w:bidi="he-IL"/>
                        </w:rPr>
                        <w:t>English</w:t>
                      </w:r>
                      <w:r>
                        <w:rPr>
                          <w:rtl/>
                          <w:lang w:bidi="he-IL"/>
                        </w:rPr>
                        <w:t xml:space="preserve"> | </w:t>
                      </w:r>
                    </w:sdtContent>
                  </w:sdt>
                  <w:r w:rsidR="00F70255">
                    <w:t>Russian</w:t>
                  </w:r>
                </w:p>
              </w:tc>
              <w:tc>
                <w:tcPr>
                  <w:tcW w:w="322" w:type="dxa"/>
                  <w:tcMar>
                    <w:left w:w="0" w:type="dxa"/>
                    <w:right w:w="0" w:type="dxa"/>
                  </w:tcMar>
                </w:tcPr>
                <w:p w14:paraId="06801A35" w14:textId="77777777" w:rsidR="00F937F3" w:rsidRPr="009D0878" w:rsidRDefault="00F937F3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9750F3" wp14:editId="6909498D">
                            <wp:extent cx="118872" cy="118872"/>
                            <wp:effectExtent l="0" t="0" r="0" b="0"/>
                            <wp:docPr id="30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B2701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2u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cora7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8B233FC" w14:textId="77777777" w:rsidR="00F937F3" w:rsidRPr="00565B06" w:rsidRDefault="00F937F3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F937F3" w:rsidRPr="00565B06" w14:paraId="52A2E848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AF9F9B6" w14:textId="77777777" w:rsidR="00F937F3" w:rsidRPr="00565B06" w:rsidRDefault="00F937F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5786CF" wp14:editId="4CDB6BD8">
                      <wp:extent cx="274320" cy="274320"/>
                      <wp:effectExtent l="0" t="0" r="0" b="0"/>
                      <wp:docPr id="31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4D959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TMkw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DtT8TM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eV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n8HtS/4BcvUPAAD//wMAUEsBAi0AFAAGAAgAAAAhANvh9svuAAAAhQEAABMAAAAAAAAAAAAA&#10;AAAAAAAAAFtDb250ZW50X1R5cGVzXS54bWxQSwECLQAUAAYACAAAACEAWvQsW78AAAAVAQAACwAA&#10;AAAAAAAAAAAAAAAfAQAAX3JlbHMvLnJlbHNQSwECLQAUAAYACAAAACEAfZk3l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2EDAA16" w14:textId="77777777" w:rsidR="00F937F3" w:rsidRPr="00565B06" w:rsidRDefault="00F937F3" w:rsidP="007850D1">
            <w:pPr>
              <w:pStyle w:val="Heading1"/>
              <w:outlineLvl w:val="0"/>
            </w:pPr>
            <w:r>
              <w:t>PROFILE</w:t>
            </w:r>
          </w:p>
        </w:tc>
      </w:tr>
    </w:tbl>
    <w:p w14:paraId="4EB5E746" w14:textId="77777777" w:rsidR="00F937F3" w:rsidRPr="00565B06" w:rsidRDefault="00F937F3" w:rsidP="007850D1">
      <w:r w:rsidRPr="00766752">
        <w:rPr>
          <w:rFonts w:asciiTheme="minorBidi" w:hAnsiTheme="minorBidi"/>
          <w:sz w:val="20"/>
          <w:szCs w:val="20"/>
        </w:rPr>
        <w:t>Freelance front</w:t>
      </w:r>
      <w:r>
        <w:rPr>
          <w:rFonts w:asciiTheme="minorBidi" w:hAnsiTheme="minorBidi"/>
          <w:sz w:val="20"/>
          <w:szCs w:val="20"/>
        </w:rPr>
        <w:t xml:space="preserve">-end </w:t>
      </w:r>
      <w:r w:rsidRPr="00766752">
        <w:rPr>
          <w:rFonts w:asciiTheme="minorBidi" w:hAnsiTheme="minorBidi"/>
          <w:sz w:val="20"/>
          <w:szCs w:val="20"/>
        </w:rPr>
        <w:t>web developer – skilled in JavaScript (jQuery, jQuery UI, ES5 &amp; ES6), CSS3, HTML5, and Bootstrap.</w:t>
      </w:r>
      <w:r w:rsidRPr="00766752">
        <w:rPr>
          <w:rFonts w:asciiTheme="minorBidi" w:hAnsiTheme="minorBidi"/>
          <w:sz w:val="20"/>
          <w:szCs w:val="20"/>
        </w:rPr>
        <w:br/>
        <w:t>Basic knowledge in php, MySQLi, c#, Java, python.</w:t>
      </w:r>
      <w:r w:rsidRPr="00766752">
        <w:rPr>
          <w:rFonts w:asciiTheme="minorBidi" w:hAnsiTheme="minorBidi"/>
          <w:sz w:val="20"/>
          <w:szCs w:val="20"/>
        </w:rPr>
        <w:br/>
        <w:t>Basic photo editing experience using Photoshop.</w:t>
      </w:r>
      <w:r w:rsidRPr="00766752">
        <w:rPr>
          <w:rFonts w:asciiTheme="minorBidi" w:hAnsiTheme="minorBidi"/>
          <w:sz w:val="20"/>
          <w:szCs w:val="20"/>
        </w:rPr>
        <w:br/>
        <w:t>Hands-on experience with WordPress platform.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F937F3" w:rsidRPr="00565B06" w14:paraId="277F52C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764F75" w14:textId="77777777" w:rsidR="00F937F3" w:rsidRPr="00565B06" w:rsidRDefault="00F937F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C52399" wp14:editId="5DF36E29">
                      <wp:extent cx="274320" cy="274320"/>
                      <wp:effectExtent l="0" t="0" r="0" b="0"/>
                      <wp:docPr id="36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D945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cUdLTucYAAA2jwAADgAAAAAAAAAAAAAAAAAuAgAAZHJz&#10;L2Uyb0RvYy54bWxQSwECLQAUAAYACAAAACEAGGrsh9kAAAADAQAADwAAAAAAAAAAAAAAAABBGwAA&#10;ZHJzL2Rvd25yZXYueG1sUEsFBgAAAAAEAAQA8wAAAEc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CD30BFA" w14:textId="77777777" w:rsidR="00F937F3" w:rsidRPr="00565B06" w:rsidRDefault="00F937F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962885126"/>
                <w:placeholder>
                  <w:docPart w:val="E87F5CDBD7B547348A7DF2F881CA8702"/>
                </w:placeholder>
                <w:temporary/>
                <w:showingPlcHdr/>
                <w15:appearance w15:val="hidden"/>
              </w:sdtPr>
              <w:sdtContent>
                <w:bookmarkStart w:id="0" w:name="_GoBack"/>
                <w:r w:rsidRPr="00565B06">
                  <w:t>Education</w:t>
                </w:r>
                <w:bookmarkEnd w:id="0"/>
              </w:sdtContent>
            </w:sdt>
          </w:p>
        </w:tc>
      </w:tr>
    </w:tbl>
    <w:p w14:paraId="5A9892A2" w14:textId="77777777" w:rsidR="00F937F3" w:rsidRPr="00565B06" w:rsidRDefault="00F937F3" w:rsidP="00B47E1E">
      <w:pPr>
        <w:pStyle w:val="Heading2"/>
      </w:pPr>
      <w:r>
        <w:t>High-School</w:t>
      </w:r>
      <w:r w:rsidRPr="00565B06">
        <w:t xml:space="preserve"> | </w:t>
      </w:r>
      <w:r>
        <w:rPr>
          <w:rStyle w:val="Emphasis"/>
        </w:rPr>
        <w:t>SHEVAH MOFET</w:t>
      </w:r>
    </w:p>
    <w:p w14:paraId="2A3E3CFA" w14:textId="77777777" w:rsidR="00F937F3" w:rsidRPr="00565B06" w:rsidRDefault="00F937F3" w:rsidP="004F199F">
      <w:pPr>
        <w:pStyle w:val="Heading3"/>
      </w:pPr>
      <w:r>
        <w:t>2015</w:t>
      </w:r>
    </w:p>
    <w:p w14:paraId="30B5FA6B" w14:textId="77777777" w:rsidR="00F937F3" w:rsidRPr="00565B06" w:rsidRDefault="00F937F3" w:rsidP="007850D1">
      <w:r>
        <w:rPr>
          <w:rFonts w:asciiTheme="minorBidi" w:hAnsiTheme="minorBidi"/>
          <w:sz w:val="20"/>
          <w:szCs w:val="20"/>
        </w:rPr>
        <w:t>Science-oriented class, studied computer science, physics and chemistry – 5 units in computer science (C#) and 5 units project in Java 3D.</w:t>
      </w:r>
    </w:p>
    <w:p w14:paraId="5054AC2B" w14:textId="77777777" w:rsidR="00F937F3" w:rsidRPr="00565B06" w:rsidRDefault="00F937F3" w:rsidP="00B47E1E">
      <w:pPr>
        <w:pStyle w:val="Heading2"/>
      </w:pPr>
      <w:r>
        <w:t>Courses</w:t>
      </w:r>
      <w:r w:rsidRPr="00565B06">
        <w:t xml:space="preserve"> | </w:t>
      </w:r>
      <w:r>
        <w:rPr>
          <w:rStyle w:val="Emphasis"/>
        </w:rPr>
        <w:t>OPEN UNIVERSITY</w:t>
      </w:r>
    </w:p>
    <w:p w14:paraId="5B5DCA88" w14:textId="77777777" w:rsidR="00F937F3" w:rsidRPr="00565B06" w:rsidRDefault="00F937F3" w:rsidP="004F199F">
      <w:pPr>
        <w:pStyle w:val="Heading3"/>
      </w:pPr>
      <w:r>
        <w:t>2017</w:t>
      </w:r>
    </w:p>
    <w:p w14:paraId="382FA63D" w14:textId="77777777" w:rsidR="00F937F3" w:rsidRDefault="00F937F3" w:rsidP="007C0E0E">
      <w:r>
        <w:rPr>
          <w:rFonts w:asciiTheme="minorBidi" w:hAnsiTheme="minorBidi"/>
          <w:sz w:val="20"/>
          <w:szCs w:val="20"/>
        </w:rPr>
        <w:t>Full Java course and some academic mathematics courses.</w:t>
      </w:r>
    </w:p>
    <w:p w14:paraId="17093C0B" w14:textId="77777777" w:rsidR="00F937F3" w:rsidRPr="00565B06" w:rsidRDefault="00F937F3" w:rsidP="00295EA8">
      <w:pPr>
        <w:pStyle w:val="Heading2"/>
      </w:pPr>
      <w:r>
        <w:t>Courses</w:t>
      </w:r>
      <w:r w:rsidRPr="00565B06">
        <w:t xml:space="preserve"> | </w:t>
      </w:r>
      <w:r>
        <w:rPr>
          <w:rStyle w:val="Emphasis"/>
        </w:rPr>
        <w:t>UDEMY</w:t>
      </w:r>
    </w:p>
    <w:p w14:paraId="58512938" w14:textId="77777777" w:rsidR="00F937F3" w:rsidRPr="00565B06" w:rsidRDefault="00F937F3" w:rsidP="00295EA8">
      <w:pPr>
        <w:pStyle w:val="Heading3"/>
      </w:pPr>
      <w:r>
        <w:t>2018</w:t>
      </w:r>
    </w:p>
    <w:p w14:paraId="3CA71E2A" w14:textId="77777777" w:rsidR="00F937F3" w:rsidRDefault="00F937F3" w:rsidP="00295EA8">
      <w:pPr>
        <w:rPr>
          <w:rFonts w:asciiTheme="minorBidi" w:hAnsiTheme="minorBidi"/>
          <w:sz w:val="20"/>
          <w:szCs w:val="20"/>
        </w:rPr>
      </w:pPr>
      <w:r>
        <w:rPr>
          <w:rFonts w:ascii="Segoe UI Symbol" w:hAnsi="Segoe UI Symbol"/>
        </w:rPr>
        <w:t xml:space="preserve">• </w:t>
      </w:r>
      <w:r>
        <w:rPr>
          <w:rFonts w:asciiTheme="minorBidi" w:hAnsiTheme="minorBidi"/>
          <w:sz w:val="20"/>
          <w:szCs w:val="20"/>
        </w:rPr>
        <w:t>Ultimate Web Designer &amp; Developer Course</w:t>
      </w:r>
    </w:p>
    <w:p w14:paraId="723CFC68" w14:textId="77777777" w:rsidR="00F937F3" w:rsidRPr="00295EA8" w:rsidRDefault="00F937F3" w:rsidP="00295EA8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• </w:t>
      </w:r>
      <w:r>
        <w:rPr>
          <w:rFonts w:asciiTheme="minorBidi" w:hAnsiTheme="minorBidi"/>
          <w:sz w:val="20"/>
          <w:szCs w:val="20"/>
        </w:rPr>
        <w:t>Design Rules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17"/>
        <w:gridCol w:w="8295"/>
      </w:tblGrid>
      <w:tr w:rsidR="00F937F3" w:rsidRPr="00565B06" w14:paraId="0D3D531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AC291A" w14:textId="77777777" w:rsidR="00F937F3" w:rsidRPr="00565B06" w:rsidRDefault="00F937F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ED602F8" wp14:editId="533CC965">
                      <wp:extent cx="274320" cy="274320"/>
                      <wp:effectExtent l="0" t="0" r="0" b="0"/>
                      <wp:docPr id="3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52D6A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jZrR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to/9aUccaAPwt5VIaKmXkly5BoRWVEH+iWsNCWGqX2ckHa1Dexl13OSBXRVWNTXzphD&#10;QPi93/WkzYdHdmJvT9n4J2f+J0/Z2H+TgH83YY/Q/b/GoP9nEf5un8q5/gOPd/8F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PG0&#10;aNmtEQAACGQAAA4AAAAAAAAAAAAAAAAALgIAAGRycy9lMm9Eb2MueG1sUEsBAi0AFAAGAAgAAAAh&#10;ABhq7IfZAAAAAwEAAA8AAAAAAAAAAAAAAAAABxQAAGRycy9kb3ducmV2LnhtbFBLBQYAAAAABAAE&#10;APMAAAAN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X8EwQAAANsAAAAPAAAAZHJzL2Rvd25yZXYueG1sRE9NawIx&#10;EL0X/A9hBG81ay1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LoBfw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FB1A614" w14:textId="77777777" w:rsidR="00F937F3" w:rsidRPr="00565B06" w:rsidRDefault="00F937F3" w:rsidP="0004158B">
            <w:pPr>
              <w:pStyle w:val="Heading1"/>
              <w:outlineLvl w:val="0"/>
            </w:pPr>
            <w:r>
              <w:t>EMPLOYMENT HISTORY</w:t>
            </w:r>
          </w:p>
        </w:tc>
      </w:tr>
    </w:tbl>
    <w:p w14:paraId="04A95CB8" w14:textId="77777777" w:rsidR="00F937F3" w:rsidRPr="00565B06" w:rsidRDefault="00F937F3" w:rsidP="00B47E1E">
      <w:pPr>
        <w:pStyle w:val="Heading2"/>
      </w:pPr>
      <w:r w:rsidRPr="00766752">
        <w:rPr>
          <w:rFonts w:asciiTheme="minorBidi" w:hAnsiTheme="minorBidi"/>
          <w:sz w:val="20"/>
          <w:szCs w:val="20"/>
        </w:rPr>
        <w:t>Tech</w:t>
      </w:r>
      <w:r>
        <w:rPr>
          <w:rFonts w:asciiTheme="minorBidi" w:hAnsiTheme="minorBidi"/>
          <w:sz w:val="20"/>
          <w:szCs w:val="20"/>
        </w:rPr>
        <w:t>nical Support Assistant</w:t>
      </w:r>
      <w:r w:rsidRPr="00565B06">
        <w:t xml:space="preserve"> | </w:t>
      </w:r>
      <w:r>
        <w:rPr>
          <w:rStyle w:val="Emphasis"/>
        </w:rPr>
        <w:t>NESS TECHNOLOGIES</w:t>
      </w:r>
    </w:p>
    <w:p w14:paraId="7056BDA2" w14:textId="77777777" w:rsidR="00F937F3" w:rsidRPr="00565B06" w:rsidRDefault="00F937F3" w:rsidP="004F199F">
      <w:pPr>
        <w:pStyle w:val="Heading3"/>
        <w:rPr>
          <w:lang w:bidi="he-IL"/>
        </w:rPr>
      </w:pPr>
      <w:r>
        <w:t>2017</w:t>
      </w:r>
      <w:r w:rsidRPr="00565B06">
        <w:t xml:space="preserve"> – </w:t>
      </w:r>
      <w:r>
        <w:t>201</w:t>
      </w:r>
      <w:r>
        <w:rPr>
          <w:rFonts w:hint="cs"/>
          <w:rtl/>
          <w:lang w:bidi="he-IL"/>
        </w:rPr>
        <w:t>8</w:t>
      </w:r>
    </w:p>
    <w:p w14:paraId="4AB5D1EF" w14:textId="77777777" w:rsidR="00F937F3" w:rsidRPr="00565B06" w:rsidRDefault="00F937F3" w:rsidP="005E088C">
      <w:r>
        <w:rPr>
          <w:rFonts w:asciiTheme="minorBidi" w:hAnsiTheme="minorBidi"/>
          <w:sz w:val="20"/>
          <w:szCs w:val="20"/>
        </w:rPr>
        <w:t>at Soroka Medical Center</w:t>
      </w:r>
    </w:p>
    <w:p w14:paraId="3C438ED2" w14:textId="77777777" w:rsidR="00F937F3" w:rsidRPr="00565B06" w:rsidRDefault="00F937F3" w:rsidP="00B47E1E">
      <w:pPr>
        <w:pStyle w:val="Heading2"/>
      </w:pPr>
      <w:r>
        <w:rPr>
          <w:rFonts w:asciiTheme="minorBidi" w:hAnsiTheme="minorBidi"/>
          <w:sz w:val="20"/>
          <w:szCs w:val="20"/>
        </w:rPr>
        <w:t>Front-end web developer</w:t>
      </w:r>
      <w:r w:rsidRPr="00565B06">
        <w:t xml:space="preserve"> | </w:t>
      </w:r>
      <w:r>
        <w:rPr>
          <w:rStyle w:val="Emphasis"/>
        </w:rPr>
        <w:t>FREELANCE</w:t>
      </w:r>
    </w:p>
    <w:p w14:paraId="06CAF5B2" w14:textId="77777777" w:rsidR="00F937F3" w:rsidRPr="00565B06" w:rsidRDefault="00F937F3" w:rsidP="00295EA8">
      <w:pPr>
        <w:pStyle w:val="Heading3"/>
      </w:pPr>
      <w: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F937F3" w:rsidRPr="00565B06" w14:paraId="31A540F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405441" w14:textId="77777777" w:rsidR="00F937F3" w:rsidRPr="00565B06" w:rsidRDefault="00F937F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E0717B5" wp14:editId="512569CC">
                      <wp:extent cx="274320" cy="274320"/>
                      <wp:effectExtent l="0" t="0" r="0" b="0"/>
                      <wp:docPr id="4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1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3F86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ypTiEAALn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fE/8qU4hAAC5zQAADgAAAAAAAAAAAAAAAAAuAgAAZHJzL2Uyb0RvYy54bWxQSwEC&#10;LQAUAAYACAAAACEAGGrsh9kAAAADAQAADwAAAAAAAAAAAAAAAACoIwAAZHJzL2Rvd25yZXYueG1s&#10;UEsFBgAAAAAEAAQA8wAAAK4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6+K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MoLv&#10;l/AD5PIDAAD//wMAUEsBAi0AFAAGAAgAAAAhANvh9svuAAAAhQEAABMAAAAAAAAAAAAAAAAAAAAA&#10;AFtDb250ZW50X1R5cGVzXS54bWxQSwECLQAUAAYACAAAACEAWvQsW78AAAAVAQAACwAAAAAAAAAA&#10;AAAAAAAfAQAAX3JlbHMvLnJlbHNQSwECLQAUAAYACAAAACEANquvir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5ED09FE" w14:textId="77777777" w:rsidR="00F937F3" w:rsidRPr="00565B06" w:rsidRDefault="00F937F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1974978195"/>
                <w:placeholder>
                  <w:docPart w:val="E74902AB14D8418AB6A7611AF080DD35"/>
                </w:placeholder>
                <w:temporary/>
                <w:showingPlcHdr/>
                <w15:appearance w15:val="hidden"/>
              </w:sdtPr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36"/>
        <w:gridCol w:w="4170"/>
      </w:tblGrid>
      <w:tr w:rsidR="00F937F3" w:rsidRPr="00565B06" w14:paraId="0153AFA4" w14:textId="77777777" w:rsidTr="00565B06">
        <w:tc>
          <w:tcPr>
            <w:tcW w:w="4320" w:type="dxa"/>
          </w:tcPr>
          <w:p w14:paraId="2BB95E6E" w14:textId="77777777" w:rsidR="00F937F3" w:rsidRPr="00565B06" w:rsidRDefault="00F937F3" w:rsidP="00565B06">
            <w:pPr>
              <w:pStyle w:val="ListBullet"/>
              <w:spacing w:after="80"/>
            </w:pPr>
            <w:r>
              <w:t>HTML5</w:t>
            </w:r>
          </w:p>
          <w:p w14:paraId="016865A0" w14:textId="77777777" w:rsidR="00F937F3" w:rsidRDefault="00F937F3" w:rsidP="00316CE4">
            <w:pPr>
              <w:pStyle w:val="ListBullet"/>
              <w:spacing w:after="80"/>
            </w:pPr>
            <w:r>
              <w:t>CSS3</w:t>
            </w:r>
          </w:p>
          <w:p w14:paraId="1D0F5F6D" w14:textId="77777777" w:rsidR="00F937F3" w:rsidRPr="00565B06" w:rsidRDefault="00F937F3" w:rsidP="00295EA8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CCAA31" w14:textId="77777777" w:rsidR="00F937F3" w:rsidRPr="00565B06" w:rsidRDefault="00F937F3" w:rsidP="00565B06">
            <w:pPr>
              <w:pStyle w:val="ListBullet"/>
              <w:spacing w:after="80"/>
            </w:pPr>
            <w:r>
              <w:t>jQuery</w:t>
            </w:r>
          </w:p>
          <w:p w14:paraId="53AA1E16" w14:textId="77777777" w:rsidR="00F937F3" w:rsidRPr="00565B06" w:rsidRDefault="00F937F3" w:rsidP="00565B06">
            <w:pPr>
              <w:pStyle w:val="ListBullet"/>
              <w:spacing w:after="80"/>
            </w:pPr>
            <w:r>
              <w:t>Bootstrap</w:t>
            </w:r>
          </w:p>
          <w:p w14:paraId="40511306" w14:textId="77777777" w:rsidR="00F937F3" w:rsidRPr="00565B06" w:rsidRDefault="00F937F3" w:rsidP="00295EA8">
            <w:pPr>
              <w:pStyle w:val="ListBullet"/>
              <w:spacing w:after="80"/>
            </w:pPr>
            <w:r>
              <w:t>Java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1"/>
        <w:gridCol w:w="8291"/>
      </w:tblGrid>
      <w:tr w:rsidR="00F937F3" w:rsidRPr="00565B06" w14:paraId="17B2798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285CD9F" w14:textId="77777777" w:rsidR="00F937F3" w:rsidRPr="00565B06" w:rsidRDefault="00F937F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58984B" wp14:editId="18D73F47">
                      <wp:extent cx="274320" cy="274320"/>
                      <wp:effectExtent l="0" t="0" r="0" b="0"/>
                      <wp:docPr id="5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9B5C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Gf+R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FoeUZ/5EAAA1ngA&#10;AA4AAAAAAAAAAAAAAAAALgIAAGRycy9lMm9Eb2MueG1sUEsBAi0AFAAGAAgAAAAhABhq7IfZAAAA&#10;AwEAAA8AAAAAAAAAAAAAAAAAUxMAAGRycy9kb3ducmV2LnhtbFBLBQYAAAAABAAEAPMAAABZ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GtxQAAANsAAAAPAAAAZHJzL2Rvd25yZXYueG1sRI9PawIx&#10;FMTvBb9DeEJvNWtLrW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CwMXGt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He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xgbvoQfINM3AAAA//8DAFBLAQItABQABgAIAAAAIQDb4fbL7gAAAIUBAAATAAAAAAAAAAAAAAAA&#10;AAAAAABbQ29udGVudF9UeXBlc10ueG1sUEsBAi0AFAAGAAgAAAAhAFr0LFu/AAAAFQEAAAsAAAAA&#10;AAAAAAAAAAAAHwEAAF9yZWxzLy5yZWxzUEsBAi0AFAAGAAgAAAAhAPIEId7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22DF23A" w14:textId="77777777" w:rsidR="00F937F3" w:rsidRPr="00565B06" w:rsidRDefault="00F937F3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1488675995"/>
                <w:placeholder>
                  <w:docPart w:val="F058BC437C55448999FF50E03BE8AC1C"/>
                </w:placeholder>
                <w:temporary/>
                <w:showingPlcHdr/>
                <w15:appearance w15:val="hidden"/>
              </w:sdtPr>
              <w:sdtContent>
                <w:r w:rsidRPr="00565B06">
                  <w:t>Activities</w:t>
                </w:r>
              </w:sdtContent>
            </w:sdt>
          </w:p>
        </w:tc>
      </w:tr>
    </w:tbl>
    <w:p w14:paraId="34EC9166" w14:textId="77777777" w:rsidR="00F937F3" w:rsidRDefault="00F937F3" w:rsidP="00316CE4">
      <w:pPr>
        <w:rPr>
          <w:rFonts w:asciiTheme="minorBidi" w:hAnsiTheme="minorBidi"/>
          <w:sz w:val="20"/>
          <w:szCs w:val="20"/>
        </w:rPr>
      </w:pPr>
      <w:r w:rsidRPr="00B96C0F">
        <w:rPr>
          <w:rFonts w:asciiTheme="minorBidi" w:hAnsiTheme="minorBidi"/>
          <w:sz w:val="20"/>
          <w:szCs w:val="20"/>
        </w:rPr>
        <w:t xml:space="preserve">I find new technologies fascinating </w:t>
      </w:r>
      <w:r>
        <w:rPr>
          <w:rFonts w:asciiTheme="minorBidi" w:hAnsiTheme="minorBidi"/>
          <w:sz w:val="20"/>
          <w:szCs w:val="20"/>
        </w:rPr>
        <w:t>and exciting, and I spend a lot of time studying new programming techniques and subjects like AI, machine learning and clean coding.</w:t>
      </w:r>
      <w:r>
        <w:rPr>
          <w:rFonts w:asciiTheme="minorBidi" w:hAnsiTheme="minorBidi"/>
          <w:sz w:val="20"/>
          <w:szCs w:val="20"/>
        </w:rPr>
        <w:br/>
        <w:t>On my free time I enjoy playing video games, reading books, playing guitar and singing.</w:t>
      </w:r>
    </w:p>
    <w:p w14:paraId="7292C4BA" w14:textId="77777777" w:rsidR="00F937F3" w:rsidRPr="00565B06" w:rsidRDefault="00F937F3" w:rsidP="00316CE4"/>
    <w:p w14:paraId="48571F7B" w14:textId="77777777" w:rsidR="00F937F3" w:rsidRPr="00F937F3" w:rsidRDefault="00F937F3" w:rsidP="00F937F3">
      <w:pPr>
        <w:bidi/>
        <w:rPr>
          <w:rFonts w:ascii="Tahoma" w:hAnsi="Tahoma"/>
          <w:lang w:bidi="he-IL"/>
        </w:rPr>
      </w:pPr>
    </w:p>
    <w:sectPr w:rsidR="00F937F3" w:rsidRPr="00F937F3" w:rsidSect="00364436">
      <w:footerReference w:type="default" r:id="rId9"/>
      <w:headerReference w:type="first" r:id="rId10"/>
      <w:pgSz w:w="11906" w:h="16838" w:code="9"/>
      <w:pgMar w:top="1021" w:right="2160" w:bottom="1418" w:left="1440" w:header="680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C7E93" w14:textId="77777777" w:rsidR="003E2D35" w:rsidRDefault="003E2D35" w:rsidP="00F534FB">
      <w:pPr>
        <w:spacing w:after="0"/>
      </w:pPr>
      <w:r>
        <w:separator/>
      </w:r>
    </w:p>
  </w:endnote>
  <w:endnote w:type="continuationSeparator" w:id="0">
    <w:p w14:paraId="03FFB179" w14:textId="77777777" w:rsidR="003E2D35" w:rsidRDefault="003E2D3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bidi="he-IL"/>
      </w:r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B2AAB" w14:textId="77777777" w:rsidR="00056FE7" w:rsidRDefault="00056FE7">
        <w:pPr>
          <w:pStyle w:val="Footer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316CE4"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7094F" w14:textId="77777777" w:rsidR="003E2D35" w:rsidRDefault="003E2D35" w:rsidP="00F534FB">
      <w:pPr>
        <w:spacing w:after="0"/>
      </w:pPr>
      <w:r>
        <w:separator/>
      </w:r>
    </w:p>
  </w:footnote>
  <w:footnote w:type="continuationSeparator" w:id="0">
    <w:p w14:paraId="3C64A2DD" w14:textId="77777777" w:rsidR="003E2D35" w:rsidRDefault="003E2D3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44C31" w14:textId="77777777" w:rsidR="005324B1" w:rsidRPr="00433A39" w:rsidRDefault="005324B1">
    <w:pPr>
      <w:pStyle w:val="Header"/>
      <w:bidi/>
      <w:rPr>
        <w:rFonts w:ascii="Tahoma" w:hAnsi="Tahoma"/>
      </w:rPr>
    </w:pPr>
    <w:r w:rsidRPr="00433A39">
      <w:rPr>
        <w:rFonts w:ascii="Tahoma" w:hAnsi="Tahoma"/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C1D574" wp14:editId="3F26B0D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209800"/>
              <wp:effectExtent l="0" t="0" r="2540" b="0"/>
              <wp:wrapNone/>
              <wp:docPr id="1" name="מלבן 1" descr="מלבן רקע של כותרת עליונה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098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895A3C" id="מלבן 1" o:spid="_x0000_s1026" alt="מלבן רקע של כותרת עליונה" style="position:absolute;margin-left:560.8pt;margin-top:0;width:612pt;height:174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1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06ED2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11AB"/>
    <w:rsid w:val="0030724A"/>
    <w:rsid w:val="00316CE4"/>
    <w:rsid w:val="00323C3F"/>
    <w:rsid w:val="003279A4"/>
    <w:rsid w:val="00337114"/>
    <w:rsid w:val="0035004C"/>
    <w:rsid w:val="003571C8"/>
    <w:rsid w:val="00364436"/>
    <w:rsid w:val="00383057"/>
    <w:rsid w:val="0039703C"/>
    <w:rsid w:val="003974BB"/>
    <w:rsid w:val="003A091E"/>
    <w:rsid w:val="003E2D35"/>
    <w:rsid w:val="003E5D64"/>
    <w:rsid w:val="00403149"/>
    <w:rsid w:val="004037EF"/>
    <w:rsid w:val="00405BAD"/>
    <w:rsid w:val="004113D8"/>
    <w:rsid w:val="00416463"/>
    <w:rsid w:val="00423827"/>
    <w:rsid w:val="00433A39"/>
    <w:rsid w:val="00437B8B"/>
    <w:rsid w:val="00447C2A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C685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6C5C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10EA"/>
    <w:rsid w:val="00A42CE4"/>
    <w:rsid w:val="00A56B81"/>
    <w:rsid w:val="00A6314E"/>
    <w:rsid w:val="00A70167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6545"/>
    <w:rsid w:val="00B47E1E"/>
    <w:rsid w:val="00B54661"/>
    <w:rsid w:val="00B55487"/>
    <w:rsid w:val="00B763B5"/>
    <w:rsid w:val="00B82A7F"/>
    <w:rsid w:val="00B90654"/>
    <w:rsid w:val="00B91175"/>
    <w:rsid w:val="00BA71B3"/>
    <w:rsid w:val="00BB34BE"/>
    <w:rsid w:val="00BB6E86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3D19"/>
    <w:rsid w:val="00D5184A"/>
    <w:rsid w:val="00D5627D"/>
    <w:rsid w:val="00D60C2E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177D"/>
    <w:rsid w:val="00F35A06"/>
    <w:rsid w:val="00F435D3"/>
    <w:rsid w:val="00F46425"/>
    <w:rsid w:val="00F4732F"/>
    <w:rsid w:val="00F5078D"/>
    <w:rsid w:val="00F534FB"/>
    <w:rsid w:val="00F56FFE"/>
    <w:rsid w:val="00F70255"/>
    <w:rsid w:val="00F861D2"/>
    <w:rsid w:val="00F904FC"/>
    <w:rsid w:val="00F935BF"/>
    <w:rsid w:val="00F937F3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B9FA"/>
  <w15:chartTrackingRefBased/>
  <w15:docId w15:val="{B2A24A74-1EFE-4C54-999E-3AA2194E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he-IL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0EA"/>
    <w:rPr>
      <w:rFonts w:cs="Tahoma"/>
    </w:rPr>
  </w:style>
  <w:style w:type="paragraph" w:styleId="Heading1">
    <w:name w:val="heading 1"/>
    <w:basedOn w:val="Normal"/>
    <w:link w:val="Heading1Char"/>
    <w:uiPriority w:val="9"/>
    <w:qFormat/>
    <w:rsid w:val="003011AB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/>
      <w:b/>
      <w:bCs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11AB"/>
    <w:pPr>
      <w:keepNext/>
      <w:keepLines/>
      <w:spacing w:after="0"/>
      <w:outlineLvl w:val="1"/>
    </w:pPr>
    <w:rPr>
      <w:rFonts w:asciiTheme="majorHAnsi" w:eastAsiaTheme="majorEastAsia" w:hAnsiTheme="majorHAnsi"/>
      <w:b/>
      <w:bCs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310EA"/>
    <w:pPr>
      <w:keepNext/>
      <w:keepLines/>
      <w:spacing w:after="0"/>
      <w:outlineLvl w:val="2"/>
    </w:pPr>
    <w:rPr>
      <w:rFonts w:asciiTheme="majorHAnsi" w:eastAsiaTheme="majorEastAsia" w:hAnsiTheme="majorHAns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E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3011AB"/>
    <w:pPr>
      <w:spacing w:after="0"/>
      <w:contextualSpacing/>
    </w:pPr>
    <w:rPr>
      <w:rFonts w:eastAsiaTheme="majorEastAsia"/>
      <w:caps/>
      <w:color w:val="111111" w:themeColor="text2"/>
      <w:kern w:val="28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3011AB"/>
    <w:rPr>
      <w:rFonts w:eastAsiaTheme="majorEastAsia" w:cs="Tahoma"/>
      <w:caps/>
      <w:color w:val="111111" w:themeColor="text2"/>
      <w:kern w:val="28"/>
      <w:sz w:val="66"/>
      <w:szCs w:val="6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a">
    <w:name w:val="פרטי קשר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3011AB"/>
    <w:rPr>
      <w:rFonts w:asciiTheme="majorHAnsi" w:eastAsiaTheme="majorEastAsia" w:hAnsiTheme="majorHAnsi" w:cs="Tahoma"/>
      <w:b/>
      <w:bCs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11AB"/>
    <w:rPr>
      <w:rFonts w:asciiTheme="majorHAnsi" w:eastAsiaTheme="majorEastAsia" w:hAnsiTheme="majorHAnsi" w:cs="Tahoma"/>
      <w:b/>
      <w:bCs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10EA"/>
    <w:rPr>
      <w:rFonts w:asciiTheme="majorHAnsi" w:eastAsiaTheme="majorEastAsia" w:hAnsiTheme="majorHAnsi" w:cs="Tahoma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3011AB"/>
    <w:rPr>
      <w:rFonts w:cs="Tahoma"/>
      <w:b w:val="0"/>
      <w:bCs w:val="0"/>
      <w:iCs w:val="0"/>
      <w:color w:val="4C4C4C" w:themeColor="text2" w:themeTint="BF"/>
      <w:sz w:val="26"/>
      <w:szCs w:val="26"/>
    </w:rPr>
  </w:style>
  <w:style w:type="paragraph" w:styleId="Subtitle">
    <w:name w:val="Subtitle"/>
    <w:basedOn w:val="Normal"/>
    <w:link w:val="SubtitleChar"/>
    <w:uiPriority w:val="2"/>
    <w:qFormat/>
    <w:rsid w:val="003011AB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bCs/>
      <w:caps/>
      <w:color w:val="111111" w:themeColor="text2"/>
      <w:sz w:val="66"/>
      <w:szCs w:val="66"/>
    </w:rPr>
  </w:style>
  <w:style w:type="character" w:customStyle="1" w:styleId="SubtitleChar">
    <w:name w:val="Subtitle Char"/>
    <w:basedOn w:val="DefaultParagraphFont"/>
    <w:link w:val="Subtitle"/>
    <w:uiPriority w:val="2"/>
    <w:rsid w:val="003011AB"/>
    <w:rPr>
      <w:rFonts w:asciiTheme="majorHAnsi" w:eastAsiaTheme="minorEastAsia" w:hAnsiTheme="majorHAnsi" w:cs="Tahoma"/>
      <w:b/>
      <w:bCs/>
      <w:caps/>
      <w:color w:val="111111" w:themeColor="text2"/>
      <w:sz w:val="66"/>
      <w:szCs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0">
    <w:name w:val="סמלים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EA"/>
    <w:rPr>
      <w:rFonts w:asciiTheme="majorHAnsi" w:eastAsiaTheme="majorEastAsia" w:hAnsiTheme="majorHAnsi" w:cs="Tahoma"/>
      <w:i/>
      <w:iCs/>
      <w:color w:val="593368" w:themeColor="accent1" w:themeShade="BF"/>
    </w:rPr>
  </w:style>
  <w:style w:type="paragraph" w:customStyle="1" w:styleId="ContactInfo">
    <w:name w:val="Contact Info"/>
    <w:basedOn w:val="Normal"/>
    <w:uiPriority w:val="3"/>
    <w:qFormat/>
    <w:rsid w:val="00F937F3"/>
    <w:pPr>
      <w:spacing w:before="40" w:after="0"/>
      <w:jc w:val="right"/>
    </w:pPr>
    <w:rPr>
      <w:rFonts w:cstheme="minorBidi"/>
      <w:lang w:eastAsia="en-US"/>
    </w:rPr>
  </w:style>
  <w:style w:type="paragraph" w:customStyle="1" w:styleId="Icons">
    <w:name w:val="Icons"/>
    <w:basedOn w:val="Normal"/>
    <w:uiPriority w:val="4"/>
    <w:qFormat/>
    <w:rsid w:val="00F937F3"/>
    <w:pPr>
      <w:spacing w:after="20"/>
      <w:jc w:val="center"/>
    </w:pPr>
    <w:rPr>
      <w:rFonts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ie\AppData\Local\Temp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EB4F25304D4ABBBD8CDC93122F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82DD-45E2-4503-B50C-E4820C91F445}"/>
      </w:docPartPr>
      <w:docPartBody>
        <w:p w:rsidR="00E168C0" w:rsidRDefault="00C1540F">
          <w:pPr>
            <w:pStyle w:val="46EB4F25304D4ABBBD8CDC93122FB4B0"/>
          </w:pPr>
          <w:r w:rsidRPr="003011AB">
            <w:rPr>
              <w:rFonts w:ascii="Tahoma" w:hAnsi="Tahoma"/>
              <w:rtl/>
              <w:lang w:eastAsia="he"/>
            </w:rPr>
            <w:t>כתובת</w:t>
          </w:r>
        </w:p>
      </w:docPartBody>
    </w:docPart>
    <w:docPart>
      <w:docPartPr>
        <w:name w:val="E6A67693998549FD865DB7CE624DF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4678-93A9-4CD2-AA39-453658368808}"/>
      </w:docPartPr>
      <w:docPartBody>
        <w:p w:rsidR="00E168C0" w:rsidRDefault="00C1540F">
          <w:pPr>
            <w:pStyle w:val="E6A67693998549FD865DB7CE624DF20D"/>
          </w:pPr>
          <w:r w:rsidRPr="003011AB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AEB8E9E24BBE4EB496394488E96E6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5C37-FF03-4463-8E3F-A650FF20BDF5}"/>
      </w:docPartPr>
      <w:docPartBody>
        <w:p w:rsidR="00E168C0" w:rsidRDefault="00C1540F">
          <w:pPr>
            <w:pStyle w:val="AEB8E9E24BBE4EB496394488E96E6056"/>
          </w:pPr>
          <w:r w:rsidRPr="003011AB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  <w:docPart>
      <w:docPartPr>
        <w:name w:val="99063F213E304A9986E482A8FCE1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33F3-F2E9-4DAA-A964-6247CBFD26BA}"/>
      </w:docPartPr>
      <w:docPartBody>
        <w:p w:rsidR="00E168C0" w:rsidRDefault="00C1540F">
          <w:pPr>
            <w:pStyle w:val="99063F213E304A9986E482A8FCE172FE"/>
          </w:pPr>
          <w:r w:rsidRPr="003011AB">
            <w:rPr>
              <w:rFonts w:ascii="Tahoma" w:hAnsi="Tahoma"/>
              <w:rtl/>
              <w:lang w:eastAsia="he"/>
            </w:rPr>
            <w:t xml:space="preserve">פרופיל </w:t>
          </w:r>
          <w:r w:rsidRPr="003011AB">
            <w:rPr>
              <w:rFonts w:ascii="Tahoma" w:hAnsi="Tahoma"/>
              <w:lang w:eastAsia="he"/>
            </w:rPr>
            <w:t>LinkedIn</w:t>
          </w:r>
        </w:p>
      </w:docPartBody>
    </w:docPart>
    <w:docPart>
      <w:docPartPr>
        <w:name w:val="56674CA5A5D443B481BC34D0F4F08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D41C-17F3-461D-9F37-BAD785F776B7}"/>
      </w:docPartPr>
      <w:docPartBody>
        <w:p w:rsidR="00E168C0" w:rsidRDefault="00C1540F">
          <w:pPr>
            <w:pStyle w:val="56674CA5A5D443B481BC34D0F4F083B3"/>
          </w:pPr>
          <w:r w:rsidRPr="003011AB">
            <w:rPr>
              <w:rFonts w:ascii="Tahoma" w:hAnsi="Tahoma"/>
              <w:lang w:eastAsia="he"/>
            </w:rPr>
            <w:t>Twitter</w:t>
          </w:r>
          <w:r w:rsidRPr="003011AB">
            <w:rPr>
              <w:rFonts w:ascii="Tahoma" w:hAnsi="Tahoma"/>
              <w:rtl/>
              <w:lang w:eastAsia="he"/>
            </w:rPr>
            <w:t>/בלוג/תיק</w:t>
          </w:r>
        </w:p>
      </w:docPartBody>
    </w:docPart>
    <w:docPart>
      <w:docPartPr>
        <w:name w:val="6B800E463B7742CAA8DC19D5D519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5F80-CB03-4434-80A2-635AE633D5C6}"/>
      </w:docPartPr>
      <w:docPartBody>
        <w:p w:rsidR="00E168C0" w:rsidRDefault="00C1540F">
          <w:pPr>
            <w:pStyle w:val="6B800E463B7742CAA8DC19D5D519EA6E"/>
          </w:pPr>
          <w:r w:rsidRPr="003011AB">
            <w:rPr>
              <w:rFonts w:ascii="Tahoma" w:hAnsi="Tahoma"/>
              <w:rtl/>
              <w:lang w:eastAsia="he"/>
            </w:rPr>
            <w:t>השכלה</w:t>
          </w:r>
        </w:p>
      </w:docPartBody>
    </w:docPart>
    <w:docPart>
      <w:docPartPr>
        <w:name w:val="A053A3C2F2E641E58F53861474680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4C8A1-5DE3-46A4-BF42-238F3FA3F5D0}"/>
      </w:docPartPr>
      <w:docPartBody>
        <w:p w:rsidR="00E168C0" w:rsidRDefault="00C1540F">
          <w:pPr>
            <w:pStyle w:val="A053A3C2F2E641E58F53861474680C9B"/>
          </w:pPr>
          <w:r w:rsidRPr="003011AB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  <w:docPart>
      <w:docPartPr>
        <w:name w:val="AD00DA8F101045B88D77D5A3385A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D785-C47D-45CB-B396-E66DB5577D59}"/>
      </w:docPartPr>
      <w:docPartBody>
        <w:p w:rsidR="00E168C0" w:rsidRDefault="00C1540F">
          <w:pPr>
            <w:pStyle w:val="AD00DA8F101045B88D77D5A3385A3BE5"/>
          </w:pPr>
          <w:r w:rsidRPr="003011AB">
            <w:rPr>
              <w:rFonts w:ascii="Tahoma" w:hAnsi="Tahoma"/>
              <w:rtl/>
              <w:lang w:eastAsia="he"/>
            </w:rPr>
            <w:t>כישורים</w:t>
          </w:r>
        </w:p>
      </w:docPartBody>
    </w:docPart>
    <w:docPart>
      <w:docPartPr>
        <w:name w:val="B8579B67B7984067B1584650C5E96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41AC5-E195-4DC7-B516-40C15A4C12F3}"/>
      </w:docPartPr>
      <w:docPartBody>
        <w:p w:rsidR="00E168C0" w:rsidRDefault="00C1540F">
          <w:pPr>
            <w:pStyle w:val="B8579B67B7984067B1584650C5E96BB6"/>
          </w:pPr>
          <w:r w:rsidRPr="003011AB">
            <w:rPr>
              <w:rFonts w:ascii="Tahoma" w:hAnsi="Tahoma"/>
              <w:rtl/>
              <w:lang w:eastAsia="he"/>
            </w:rPr>
            <w:t>פעילויות</w:t>
          </w:r>
        </w:p>
      </w:docPartBody>
    </w:docPart>
    <w:docPart>
      <w:docPartPr>
        <w:name w:val="928DF2E3FDA545A3844EB02FCC2E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8D7C-3BC6-4466-B8B2-02976579BA22}"/>
      </w:docPartPr>
      <w:docPartBody>
        <w:p w:rsidR="00000000" w:rsidRDefault="00E168C0" w:rsidP="00E168C0">
          <w:pPr>
            <w:pStyle w:val="928DF2E3FDA545A3844EB02FCC2E51E1"/>
          </w:pPr>
          <w:r w:rsidRPr="009D0878">
            <w:t>Address</w:t>
          </w:r>
        </w:p>
      </w:docPartBody>
    </w:docPart>
    <w:docPart>
      <w:docPartPr>
        <w:name w:val="9E5880F234DF45C780E6D42EFC8DB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85263-FC01-4385-8157-4EDB4427DB49}"/>
      </w:docPartPr>
      <w:docPartBody>
        <w:p w:rsidR="00000000" w:rsidRDefault="00E168C0" w:rsidP="00E168C0">
          <w:pPr>
            <w:pStyle w:val="9E5880F234DF45C780E6D42EFC8DB1F6"/>
          </w:pPr>
          <w:r w:rsidRPr="009D0878">
            <w:t>Phone</w:t>
          </w:r>
        </w:p>
      </w:docPartBody>
    </w:docPart>
    <w:docPart>
      <w:docPartPr>
        <w:name w:val="0E5C82AD149E458DA41F0604F2E95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3AC30-ADB8-4234-A652-20196392E72F}"/>
      </w:docPartPr>
      <w:docPartBody>
        <w:p w:rsidR="00000000" w:rsidRDefault="00E168C0" w:rsidP="00E168C0">
          <w:pPr>
            <w:pStyle w:val="0E5C82AD149E458DA41F0604F2E9562C"/>
          </w:pPr>
          <w:r w:rsidRPr="009D0878">
            <w:t>Email</w:t>
          </w:r>
        </w:p>
      </w:docPartBody>
    </w:docPart>
    <w:docPart>
      <w:docPartPr>
        <w:name w:val="82C1C03412B444EC9AE7A7F4435E4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F4403-56D4-4B7A-B9BB-A6A1555551E2}"/>
      </w:docPartPr>
      <w:docPartBody>
        <w:p w:rsidR="00000000" w:rsidRDefault="00E168C0" w:rsidP="00E168C0">
          <w:pPr>
            <w:pStyle w:val="82C1C03412B444EC9AE7A7F4435E42E7"/>
          </w:pPr>
          <w:r w:rsidRPr="009D0878">
            <w:t>LinkedIn Profile</w:t>
          </w:r>
        </w:p>
      </w:docPartBody>
    </w:docPart>
    <w:docPart>
      <w:docPartPr>
        <w:name w:val="6F4D0EDF841F43978BF7396221612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29B0-2A19-4367-A5D8-9C3FB3CC0CD9}"/>
      </w:docPartPr>
      <w:docPartBody>
        <w:p w:rsidR="00000000" w:rsidRDefault="00E168C0" w:rsidP="00E168C0">
          <w:pPr>
            <w:pStyle w:val="6F4D0EDF841F43978BF7396221612475"/>
          </w:pPr>
          <w:r w:rsidRPr="009D0878">
            <w:t>Twitter/Blog/Portfolio</w:t>
          </w:r>
        </w:p>
      </w:docPartBody>
    </w:docPart>
    <w:docPart>
      <w:docPartPr>
        <w:name w:val="E87F5CDBD7B547348A7DF2F881CA8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7F39-B2F9-4731-92F6-A8B28024B5CB}"/>
      </w:docPartPr>
      <w:docPartBody>
        <w:p w:rsidR="00000000" w:rsidRDefault="00E168C0" w:rsidP="00E168C0">
          <w:pPr>
            <w:pStyle w:val="E87F5CDBD7B547348A7DF2F881CA8702"/>
          </w:pPr>
          <w:r w:rsidRPr="00565B06">
            <w:t>Education</w:t>
          </w:r>
        </w:p>
      </w:docPartBody>
    </w:docPart>
    <w:docPart>
      <w:docPartPr>
        <w:name w:val="E74902AB14D8418AB6A7611AF080D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FB6A7-EE2E-4AF2-AE94-E8DEDCA2AD9C}"/>
      </w:docPartPr>
      <w:docPartBody>
        <w:p w:rsidR="00000000" w:rsidRDefault="00E168C0" w:rsidP="00E168C0">
          <w:pPr>
            <w:pStyle w:val="E74902AB14D8418AB6A7611AF080DD35"/>
          </w:pPr>
          <w:r w:rsidRPr="00565B06">
            <w:t>Skills</w:t>
          </w:r>
        </w:p>
      </w:docPartBody>
    </w:docPart>
    <w:docPart>
      <w:docPartPr>
        <w:name w:val="F058BC437C55448999FF50E03BE8A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B61C-EE4B-44C0-82E1-C384214EE403}"/>
      </w:docPartPr>
      <w:docPartBody>
        <w:p w:rsidR="00000000" w:rsidRDefault="00E168C0" w:rsidP="00E168C0">
          <w:pPr>
            <w:pStyle w:val="F058BC437C55448999FF50E03BE8AC1C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0F"/>
    <w:rsid w:val="00480107"/>
    <w:rsid w:val="00C1540F"/>
    <w:rsid w:val="00E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A3095B26148A1BCC6F32A23931446">
    <w:name w:val="A94A3095B26148A1BCC6F32A23931446"/>
  </w:style>
  <w:style w:type="paragraph" w:customStyle="1" w:styleId="063DC2BF4F1944B8AA8BA2145E14165F">
    <w:name w:val="063DC2BF4F1944B8AA8BA2145E14165F"/>
  </w:style>
  <w:style w:type="paragraph" w:customStyle="1" w:styleId="46EB4F25304D4ABBBD8CDC93122FB4B0">
    <w:name w:val="46EB4F25304D4ABBBD8CDC93122FB4B0"/>
  </w:style>
  <w:style w:type="paragraph" w:customStyle="1" w:styleId="E6A67693998549FD865DB7CE624DF20D">
    <w:name w:val="E6A67693998549FD865DB7CE624DF20D"/>
  </w:style>
  <w:style w:type="paragraph" w:customStyle="1" w:styleId="AEB8E9E24BBE4EB496394488E96E6056">
    <w:name w:val="AEB8E9E24BBE4EB496394488E96E6056"/>
  </w:style>
  <w:style w:type="paragraph" w:customStyle="1" w:styleId="99063F213E304A9986E482A8FCE172FE">
    <w:name w:val="99063F213E304A9986E482A8FCE172FE"/>
  </w:style>
  <w:style w:type="paragraph" w:customStyle="1" w:styleId="56674CA5A5D443B481BC34D0F4F083B3">
    <w:name w:val="56674CA5A5D443B481BC34D0F4F083B3"/>
  </w:style>
  <w:style w:type="paragraph" w:customStyle="1" w:styleId="6416AECACE1248139F435516C5EAC161">
    <w:name w:val="6416AECACE1248139F435516C5EAC161"/>
  </w:style>
  <w:style w:type="paragraph" w:customStyle="1" w:styleId="F1759F4C1B0D4A989D8A3FEA7B271BE9">
    <w:name w:val="F1759F4C1B0D4A989D8A3FEA7B271BE9"/>
  </w:style>
  <w:style w:type="paragraph" w:customStyle="1" w:styleId="6B800E463B7742CAA8DC19D5D519EA6E">
    <w:name w:val="6B800E463B7742CAA8DC19D5D519EA6E"/>
  </w:style>
  <w:style w:type="paragraph" w:customStyle="1" w:styleId="78C5DF5DBB4C4D88B4EA7E4EF0DF89A5">
    <w:name w:val="78C5DF5DBB4C4D88B4EA7E4EF0DF89A5"/>
  </w:style>
  <w:style w:type="character" w:styleId="Emphasis">
    <w:name w:val="Emphasis"/>
    <w:basedOn w:val="DefaultParagraphFont"/>
    <w:uiPriority w:val="11"/>
    <w:qFormat/>
    <w:rsid w:val="00C1540F"/>
    <w:rPr>
      <w:rFonts w:cs="Tahoma"/>
      <w:b w:val="0"/>
      <w:bCs w:val="0"/>
      <w:iCs w:val="0"/>
      <w:color w:val="657C9C" w:themeColor="text2" w:themeTint="BF"/>
      <w:sz w:val="26"/>
      <w:szCs w:val="26"/>
    </w:rPr>
  </w:style>
  <w:style w:type="paragraph" w:customStyle="1" w:styleId="AF41C3B7B07140D48B38A35327D12E74">
    <w:name w:val="AF41C3B7B07140D48B38A35327D12E74"/>
  </w:style>
  <w:style w:type="paragraph" w:customStyle="1" w:styleId="B8655C16E2724891A77E4785488B5F77">
    <w:name w:val="B8655C16E2724891A77E4785488B5F77"/>
  </w:style>
  <w:style w:type="paragraph" w:customStyle="1" w:styleId="61B0985B06734E23B9572C5CBD117A32">
    <w:name w:val="61B0985B06734E23B9572C5CBD117A32"/>
  </w:style>
  <w:style w:type="paragraph" w:customStyle="1" w:styleId="C6AF7A9CBAFB403B8EF6A1AAD3672AAC">
    <w:name w:val="C6AF7A9CBAFB403B8EF6A1AAD3672AAC"/>
  </w:style>
  <w:style w:type="paragraph" w:customStyle="1" w:styleId="9D41666AC0EF42F4B89DE03C21C8985B">
    <w:name w:val="9D41666AC0EF42F4B89DE03C21C8985B"/>
  </w:style>
  <w:style w:type="paragraph" w:customStyle="1" w:styleId="4460B8C15E82434C9D8EF5B43181D9C0">
    <w:name w:val="4460B8C15E82434C9D8EF5B43181D9C0"/>
  </w:style>
  <w:style w:type="paragraph" w:customStyle="1" w:styleId="728015AB9BD4427FADD08C7A6459CECA">
    <w:name w:val="728015AB9BD4427FADD08C7A6459CECA"/>
  </w:style>
  <w:style w:type="paragraph" w:customStyle="1" w:styleId="E022344CBEEF431D99E84CF9FB5BE061">
    <w:name w:val="E022344CBEEF431D99E84CF9FB5BE061"/>
  </w:style>
  <w:style w:type="paragraph" w:customStyle="1" w:styleId="64EAFA2C4718499EB901DD6FB89C168A">
    <w:name w:val="64EAFA2C4718499EB901DD6FB89C168A"/>
  </w:style>
  <w:style w:type="paragraph" w:customStyle="1" w:styleId="A053A3C2F2E641E58F53861474680C9B">
    <w:name w:val="A053A3C2F2E641E58F53861474680C9B"/>
  </w:style>
  <w:style w:type="paragraph" w:customStyle="1" w:styleId="CDC5827FC7A1416B8E4E64FB735DA18B">
    <w:name w:val="CDC5827FC7A1416B8E4E64FB735DA18B"/>
  </w:style>
  <w:style w:type="paragraph" w:customStyle="1" w:styleId="CD49FA6F91C8433B90F6CE99353B0BE6">
    <w:name w:val="CD49FA6F91C8433B90F6CE99353B0BE6"/>
  </w:style>
  <w:style w:type="paragraph" w:customStyle="1" w:styleId="68675130D22247B8898D846B332B93D4">
    <w:name w:val="68675130D22247B8898D846B332B93D4"/>
  </w:style>
  <w:style w:type="paragraph" w:customStyle="1" w:styleId="D0CFE7578A6740B0B0FC98E16200D8EF">
    <w:name w:val="D0CFE7578A6740B0B0FC98E16200D8EF"/>
  </w:style>
  <w:style w:type="paragraph" w:customStyle="1" w:styleId="A5C4FA63F31E48FB8BF75A3D7A3047AB">
    <w:name w:val="A5C4FA63F31E48FB8BF75A3D7A3047AB"/>
  </w:style>
  <w:style w:type="paragraph" w:customStyle="1" w:styleId="469616CB283A435CA9FD83C223713549">
    <w:name w:val="469616CB283A435CA9FD83C223713549"/>
  </w:style>
  <w:style w:type="paragraph" w:customStyle="1" w:styleId="7D49CB145A0F4DD4A7717F04E2564C88">
    <w:name w:val="7D49CB145A0F4DD4A7717F04E2564C88"/>
  </w:style>
  <w:style w:type="paragraph" w:customStyle="1" w:styleId="7082E7C8FE2B4EC5BDD5B75F9586BA15">
    <w:name w:val="7082E7C8FE2B4EC5BDD5B75F9586BA15"/>
  </w:style>
  <w:style w:type="paragraph" w:customStyle="1" w:styleId="CA69B9B4171541DE9945CA22FC71E9E3">
    <w:name w:val="CA69B9B4171541DE9945CA22FC71E9E3"/>
  </w:style>
  <w:style w:type="paragraph" w:customStyle="1" w:styleId="FB5DDE13FFA44250B402344C5BA42851">
    <w:name w:val="FB5DDE13FFA44250B402344C5BA42851"/>
  </w:style>
  <w:style w:type="paragraph" w:customStyle="1" w:styleId="AD00DA8F101045B88D77D5A3385A3BE5">
    <w:name w:val="AD00DA8F101045B88D77D5A3385A3BE5"/>
  </w:style>
  <w:style w:type="paragraph" w:customStyle="1" w:styleId="0197C22635AB44FBABA241FC412889E9">
    <w:name w:val="0197C22635AB44FBABA241FC412889E9"/>
  </w:style>
  <w:style w:type="paragraph" w:customStyle="1" w:styleId="472B93C78B0B4E7EA4AB46683D39DA1A">
    <w:name w:val="472B93C78B0B4E7EA4AB46683D39DA1A"/>
  </w:style>
  <w:style w:type="paragraph" w:customStyle="1" w:styleId="4B2CDB9901A04C0E957F1B4F25CBDAF9">
    <w:name w:val="4B2CDB9901A04C0E957F1B4F25CBDAF9"/>
  </w:style>
  <w:style w:type="paragraph" w:customStyle="1" w:styleId="C3F62B2FB8A240DEA0D187A8E9FBC19E">
    <w:name w:val="C3F62B2FB8A240DEA0D187A8E9FBC19E"/>
  </w:style>
  <w:style w:type="paragraph" w:customStyle="1" w:styleId="D47754AE592A4C84BAA3A46BF31BDB1C">
    <w:name w:val="D47754AE592A4C84BAA3A46BF31BDB1C"/>
  </w:style>
  <w:style w:type="paragraph" w:customStyle="1" w:styleId="B8579B67B7984067B1584650C5E96BB6">
    <w:name w:val="B8579B67B7984067B1584650C5E96BB6"/>
  </w:style>
  <w:style w:type="paragraph" w:customStyle="1" w:styleId="1EA29527A9574A178EDDDEE3EB44B8AA">
    <w:name w:val="1EA29527A9574A178EDDDEE3EB44B8AA"/>
  </w:style>
  <w:style w:type="paragraph" w:customStyle="1" w:styleId="628D96990D27479B8FA925565CA0231F">
    <w:name w:val="628D96990D27479B8FA925565CA0231F"/>
    <w:rsid w:val="00C1540F"/>
  </w:style>
  <w:style w:type="paragraph" w:customStyle="1" w:styleId="6C0D941401704230A773434F0412CFA6">
    <w:name w:val="6C0D941401704230A773434F0412CFA6"/>
    <w:rsid w:val="00C1540F"/>
  </w:style>
  <w:style w:type="paragraph" w:customStyle="1" w:styleId="BDF5800442AE484A9C571449FFA98375">
    <w:name w:val="BDF5800442AE484A9C571449FFA98375"/>
    <w:rsid w:val="00C1540F"/>
  </w:style>
  <w:style w:type="paragraph" w:customStyle="1" w:styleId="37A591177E3F4C5B9BF2E73903E0622B">
    <w:name w:val="37A591177E3F4C5B9BF2E73903E0622B"/>
    <w:rsid w:val="00C1540F"/>
  </w:style>
  <w:style w:type="paragraph" w:customStyle="1" w:styleId="F433710399CF4351A6509B3676439167">
    <w:name w:val="F433710399CF4351A6509B3676439167"/>
    <w:rsid w:val="00C1540F"/>
  </w:style>
  <w:style w:type="paragraph" w:customStyle="1" w:styleId="928DF2E3FDA545A3844EB02FCC2E51E1">
    <w:name w:val="928DF2E3FDA545A3844EB02FCC2E51E1"/>
    <w:rsid w:val="00E168C0"/>
  </w:style>
  <w:style w:type="paragraph" w:customStyle="1" w:styleId="9E5880F234DF45C780E6D42EFC8DB1F6">
    <w:name w:val="9E5880F234DF45C780E6D42EFC8DB1F6"/>
    <w:rsid w:val="00E168C0"/>
  </w:style>
  <w:style w:type="paragraph" w:customStyle="1" w:styleId="0E5C82AD149E458DA41F0604F2E9562C">
    <w:name w:val="0E5C82AD149E458DA41F0604F2E9562C"/>
    <w:rsid w:val="00E168C0"/>
  </w:style>
  <w:style w:type="paragraph" w:customStyle="1" w:styleId="82C1C03412B444EC9AE7A7F4435E42E7">
    <w:name w:val="82C1C03412B444EC9AE7A7F4435E42E7"/>
    <w:rsid w:val="00E168C0"/>
  </w:style>
  <w:style w:type="paragraph" w:customStyle="1" w:styleId="6F4D0EDF841F43978BF7396221612475">
    <w:name w:val="6F4D0EDF841F43978BF7396221612475"/>
    <w:rsid w:val="00E168C0"/>
  </w:style>
  <w:style w:type="paragraph" w:customStyle="1" w:styleId="E87F5CDBD7B547348A7DF2F881CA8702">
    <w:name w:val="E87F5CDBD7B547348A7DF2F881CA8702"/>
    <w:rsid w:val="00E168C0"/>
  </w:style>
  <w:style w:type="paragraph" w:customStyle="1" w:styleId="E74902AB14D8418AB6A7611AF080DD35">
    <w:name w:val="E74902AB14D8418AB6A7611AF080DD35"/>
    <w:rsid w:val="00E168C0"/>
  </w:style>
  <w:style w:type="paragraph" w:customStyle="1" w:styleId="F058BC437C55448999FF50E03BE8AC1C">
    <w:name w:val="F058BC437C55448999FF50E03BE8AC1C"/>
    <w:rsid w:val="00E16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Beer-Sheva</CompanyAddress>
  <CompanyPhone>052-6838435</CompanyPhone>
  <CompanyFax/>
  <CompanyEmail>Anniebelkin97@gmail.com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27338-B1C0-45E2-8C1F-4A80BF14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Belka</dc:creator>
  <cp:keywords>linkedin.com/in/anniebelkin</cp:keywords>
  <dc:description/>
  <cp:lastModifiedBy>Annie Belka</cp:lastModifiedBy>
  <cp:revision>3</cp:revision>
  <dcterms:created xsi:type="dcterms:W3CDTF">2018-11-22T17:48:00Z</dcterms:created>
  <dcterms:modified xsi:type="dcterms:W3CDTF">2018-12-09T12:22:00Z</dcterms:modified>
  <cp:category/>
  <cp:contentStatus>Hebrew | English |</cp:contentStatus>
</cp:coreProperties>
</file>