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74AF026B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883472D" w14:textId="77777777" w:rsidR="00556337" w:rsidRPr="00295EA8" w:rsidRDefault="00295EA8" w:rsidP="00E5521B">
            <w:pPr>
              <w:pStyle w:val="Title"/>
            </w:pPr>
            <w:r>
              <w:rPr>
                <w:lang w:bidi="he-IL"/>
              </w:rPr>
              <w:t>aNNIE ANNA</w:t>
            </w:r>
          </w:p>
          <w:p w14:paraId="0F4E72C6" w14:textId="77777777" w:rsidR="00FE18B2" w:rsidRPr="00565B06" w:rsidRDefault="00295EA8" w:rsidP="00E5521B">
            <w:pPr>
              <w:pStyle w:val="Subtitle"/>
            </w:pPr>
            <w:r>
              <w:t>BELKIN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0EC3D5B7" w14:textId="77777777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F95DF35" w14:textId="77777777" w:rsidR="00323C3F" w:rsidRPr="009D0878" w:rsidRDefault="004B0851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2F7EF8C408774033B5BF5288EEA6E47F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95EA8">
                        <w:t>Beer-Sheva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3A0E6D2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588A6" wp14:editId="3EB81A6D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1182AF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3DDD810" w14:textId="77777777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54D48AC689D54FD187B17DAA70AB539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9EA95A4" w14:textId="77777777" w:rsidR="00323C3F" w:rsidRPr="009D0878" w:rsidRDefault="00295EA8" w:rsidP="00323C3F">
                      <w:pPr>
                        <w:pStyle w:val="ContactInfo"/>
                      </w:pPr>
                      <w:r>
                        <w:t>052-6838435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77B64FC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DAA46F" wp14:editId="59E3122F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B572D2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BEF6600" w14:textId="77777777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00DFF23906454BB5B65B741082C123D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0B6A05A" w14:textId="77777777" w:rsidR="00323C3F" w:rsidRPr="009D0878" w:rsidRDefault="00295EA8" w:rsidP="00323C3F">
                      <w:pPr>
                        <w:pStyle w:val="ContactInfo"/>
                      </w:pPr>
                      <w:r>
                        <w:t>Anniebelkin97@gmail.com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9325B8F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73D896F" wp14:editId="0ECE6AE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FD71AF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4BA956B5" w14:textId="77777777" w:rsidTr="00FE7443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AA14A0061E5A44F4BC28605A99B2588E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A28DACE" w14:textId="77777777" w:rsidR="00323C3F" w:rsidRPr="009D0878" w:rsidRDefault="00295EA8" w:rsidP="00323C3F">
                      <w:pPr>
                        <w:pStyle w:val="ContactInfo"/>
                      </w:pPr>
                      <w:r>
                        <w:t>linkedin.com/in/anniebelkin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C5ECB48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FE7D1E6" wp14:editId="1B6C1DF4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0D9D69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151D0154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A703785" w14:textId="77777777" w:rsidR="00323C3F" w:rsidRPr="009D0878" w:rsidRDefault="004B0851" w:rsidP="00323C3F">
                  <w:pPr>
                    <w:pStyle w:val="ContactInfo"/>
                  </w:pPr>
                  <w:sdt>
                    <w:sdtPr>
                      <w:alias w:val="Enter Twitter/blog/portfolio:"/>
                      <w:tag w:val="Enter Twitter/blog/portfolio:"/>
                      <w:id w:val="182791170"/>
                      <w:placeholder>
                        <w:docPart w:val="8005C126D8F24227BF7A2C2A77F66ED1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95EA8">
                        <w:t>Hebrew | English | Russian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E0EB404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DC5D25D" wp14:editId="49240084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06DBF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4C8C15E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1F3FD7E6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8FCC9D0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534B3C7" wp14:editId="51E19B61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2EFE5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4D73603" w14:textId="77777777" w:rsidR="000E24AC" w:rsidRPr="00565B06" w:rsidRDefault="00295EA8" w:rsidP="007850D1">
            <w:pPr>
              <w:pStyle w:val="Heading1"/>
              <w:outlineLvl w:val="0"/>
            </w:pPr>
            <w:r>
              <w:t>PROFILE</w:t>
            </w:r>
            <w:bookmarkStart w:id="0" w:name="_GoBack"/>
            <w:bookmarkEnd w:id="0"/>
          </w:p>
        </w:tc>
      </w:tr>
    </w:tbl>
    <w:p w14:paraId="6F4A5EFB" w14:textId="77777777" w:rsidR="00A77B4D" w:rsidRPr="00565B06" w:rsidRDefault="00295EA8" w:rsidP="007850D1">
      <w:r w:rsidRPr="00766752">
        <w:rPr>
          <w:rFonts w:asciiTheme="minorBidi" w:hAnsiTheme="minorBidi"/>
          <w:sz w:val="20"/>
          <w:szCs w:val="20"/>
        </w:rPr>
        <w:t>Freelance front</w:t>
      </w:r>
      <w:r>
        <w:rPr>
          <w:rFonts w:asciiTheme="minorBidi" w:hAnsiTheme="minorBidi"/>
          <w:sz w:val="20"/>
          <w:szCs w:val="20"/>
        </w:rPr>
        <w:t xml:space="preserve">-end </w:t>
      </w:r>
      <w:r w:rsidRPr="00766752">
        <w:rPr>
          <w:rFonts w:asciiTheme="minorBidi" w:hAnsiTheme="minorBidi"/>
          <w:sz w:val="20"/>
          <w:szCs w:val="20"/>
        </w:rPr>
        <w:t>web developer – skilled in JavaScript (jQuery, jQuery UI, ES5 &amp; ES6), CSS3, HTML5, and Bootstrap.</w:t>
      </w:r>
      <w:r w:rsidRPr="00766752">
        <w:rPr>
          <w:rFonts w:asciiTheme="minorBidi" w:hAnsiTheme="minorBidi"/>
          <w:sz w:val="20"/>
          <w:szCs w:val="20"/>
        </w:rPr>
        <w:br/>
        <w:t>Basic knowledge in php, MySQLi, c#, Java, python.</w:t>
      </w:r>
      <w:r w:rsidRPr="00766752">
        <w:rPr>
          <w:rFonts w:asciiTheme="minorBidi" w:hAnsiTheme="minorBidi"/>
          <w:sz w:val="20"/>
          <w:szCs w:val="20"/>
        </w:rPr>
        <w:br/>
        <w:t>Basic photo editing experience using Photoshop.</w:t>
      </w:r>
      <w:r w:rsidRPr="00766752">
        <w:rPr>
          <w:rFonts w:asciiTheme="minorBidi" w:hAnsiTheme="minorBidi"/>
          <w:sz w:val="20"/>
          <w:szCs w:val="20"/>
        </w:rPr>
        <w:br/>
        <w:t>Hands-on experience with WordPress platform.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C360D2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32AA78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712BA05" wp14:editId="04772D3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4F908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6692ED2" w14:textId="77777777" w:rsidR="00A77B4D" w:rsidRPr="00565B06" w:rsidRDefault="004B0851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6790E1477D7449BA25EF07CE2FFF48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0A342FE" w14:textId="77777777" w:rsidR="007C0E0E" w:rsidRPr="00565B06" w:rsidRDefault="00295EA8" w:rsidP="00B47E1E">
      <w:pPr>
        <w:pStyle w:val="Heading2"/>
      </w:pPr>
      <w:r>
        <w:t>High-School</w:t>
      </w:r>
      <w:r w:rsidR="007C0E0E" w:rsidRPr="00565B06">
        <w:t xml:space="preserve"> | </w:t>
      </w:r>
      <w:r>
        <w:rPr>
          <w:rStyle w:val="Emphasis"/>
        </w:rPr>
        <w:t>SHEVAH MOFET</w:t>
      </w:r>
    </w:p>
    <w:p w14:paraId="424E0289" w14:textId="77777777" w:rsidR="007C0E0E" w:rsidRPr="00565B06" w:rsidRDefault="00295EA8" w:rsidP="004F199F">
      <w:pPr>
        <w:pStyle w:val="Heading3"/>
      </w:pPr>
      <w:r>
        <w:t>2015</w:t>
      </w:r>
    </w:p>
    <w:p w14:paraId="45C409C7" w14:textId="77777777" w:rsidR="000E24AC" w:rsidRPr="00565B06" w:rsidRDefault="00295EA8" w:rsidP="007850D1">
      <w:r>
        <w:rPr>
          <w:rFonts w:asciiTheme="minorBidi" w:hAnsiTheme="minorBidi"/>
          <w:sz w:val="20"/>
          <w:szCs w:val="20"/>
        </w:rPr>
        <w:t>Science-oriented class, studied computer science, physics and chemistry – 5 units in computer science (C#) and 5 units project in Java 3D.</w:t>
      </w:r>
    </w:p>
    <w:p w14:paraId="0CB7E020" w14:textId="77777777" w:rsidR="007C0E0E" w:rsidRPr="00565B06" w:rsidRDefault="00295EA8" w:rsidP="00B47E1E">
      <w:pPr>
        <w:pStyle w:val="Heading2"/>
      </w:pPr>
      <w:r>
        <w:t>Courses</w:t>
      </w:r>
      <w:r w:rsidR="007C0E0E" w:rsidRPr="00565B06">
        <w:t xml:space="preserve"> | </w:t>
      </w:r>
      <w:r>
        <w:rPr>
          <w:rStyle w:val="Emphasis"/>
        </w:rPr>
        <w:t>OPEN UNIVERSITY</w:t>
      </w:r>
    </w:p>
    <w:p w14:paraId="051DF462" w14:textId="77777777" w:rsidR="007C0E0E" w:rsidRPr="00565B06" w:rsidRDefault="00295EA8" w:rsidP="004F199F">
      <w:pPr>
        <w:pStyle w:val="Heading3"/>
      </w:pPr>
      <w:r>
        <w:t>2017</w:t>
      </w:r>
    </w:p>
    <w:p w14:paraId="69351563" w14:textId="77777777" w:rsidR="007C0E0E" w:rsidRDefault="00295EA8" w:rsidP="007C0E0E">
      <w:r>
        <w:rPr>
          <w:rFonts w:asciiTheme="minorBidi" w:hAnsiTheme="minorBidi"/>
          <w:sz w:val="20"/>
          <w:szCs w:val="20"/>
        </w:rPr>
        <w:t>Full Java course and some academic mathematics courses.</w:t>
      </w:r>
    </w:p>
    <w:p w14:paraId="3482633D" w14:textId="77777777" w:rsidR="00295EA8" w:rsidRPr="00565B06" w:rsidRDefault="00295EA8" w:rsidP="00295EA8">
      <w:pPr>
        <w:pStyle w:val="Heading2"/>
      </w:pPr>
      <w:r>
        <w:t>Courses</w:t>
      </w:r>
      <w:r w:rsidRPr="00565B06">
        <w:t xml:space="preserve"> | </w:t>
      </w:r>
      <w:r>
        <w:rPr>
          <w:rStyle w:val="Emphasis"/>
        </w:rPr>
        <w:t>UDEMY</w:t>
      </w:r>
    </w:p>
    <w:p w14:paraId="0925E0B3" w14:textId="77777777" w:rsidR="00295EA8" w:rsidRPr="00565B06" w:rsidRDefault="00295EA8" w:rsidP="00295EA8">
      <w:pPr>
        <w:pStyle w:val="Heading3"/>
      </w:pPr>
      <w:r>
        <w:t>2018</w:t>
      </w:r>
    </w:p>
    <w:p w14:paraId="0D29D5B9" w14:textId="77777777" w:rsidR="00295EA8" w:rsidRDefault="00295EA8" w:rsidP="00295EA8">
      <w:pPr>
        <w:rPr>
          <w:rFonts w:asciiTheme="minorBidi" w:hAnsiTheme="minorBidi"/>
          <w:sz w:val="20"/>
          <w:szCs w:val="20"/>
        </w:rPr>
      </w:pPr>
      <w:r>
        <w:rPr>
          <w:rFonts w:ascii="Segoe UI Symbol" w:hAnsi="Segoe UI Symbol"/>
        </w:rPr>
        <w:t xml:space="preserve">• </w:t>
      </w:r>
      <w:r>
        <w:rPr>
          <w:rFonts w:asciiTheme="minorBidi" w:hAnsiTheme="minorBidi"/>
          <w:sz w:val="20"/>
          <w:szCs w:val="20"/>
        </w:rPr>
        <w:t>Ultimate Web Designer &amp; Developer Course</w:t>
      </w:r>
    </w:p>
    <w:p w14:paraId="18F8D182" w14:textId="77777777" w:rsidR="00295EA8" w:rsidRPr="00295EA8" w:rsidRDefault="00295EA8" w:rsidP="00295EA8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• </w:t>
      </w:r>
      <w:r>
        <w:rPr>
          <w:rFonts w:asciiTheme="minorBidi" w:hAnsiTheme="minorBidi"/>
          <w:sz w:val="20"/>
          <w:szCs w:val="20"/>
        </w:rPr>
        <w:t>Design Rules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172AF25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C8A1DA7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B0EFAFC" wp14:editId="38BF8B7C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93B22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9A056B2" w14:textId="77777777" w:rsidR="005E088C" w:rsidRPr="00565B06" w:rsidRDefault="00295EA8" w:rsidP="0004158B">
            <w:pPr>
              <w:pStyle w:val="Heading1"/>
              <w:outlineLvl w:val="0"/>
            </w:pPr>
            <w:r>
              <w:t>EMPLOYMENT HISTORY</w:t>
            </w:r>
          </w:p>
        </w:tc>
      </w:tr>
    </w:tbl>
    <w:p w14:paraId="65A08B76" w14:textId="77777777" w:rsidR="005E088C" w:rsidRPr="00565B06" w:rsidRDefault="00295EA8" w:rsidP="00B47E1E">
      <w:pPr>
        <w:pStyle w:val="Heading2"/>
      </w:pPr>
      <w:r w:rsidRPr="00766752">
        <w:rPr>
          <w:rFonts w:asciiTheme="minorBidi" w:hAnsiTheme="minorBidi"/>
          <w:sz w:val="20"/>
          <w:szCs w:val="20"/>
        </w:rPr>
        <w:t>Tech</w:t>
      </w:r>
      <w:r>
        <w:rPr>
          <w:rFonts w:asciiTheme="minorBidi" w:hAnsiTheme="minorBidi"/>
          <w:sz w:val="20"/>
          <w:szCs w:val="20"/>
        </w:rPr>
        <w:t>nical Support Assistant</w:t>
      </w:r>
      <w:r w:rsidR="005E088C" w:rsidRPr="00565B06">
        <w:t xml:space="preserve"> | </w:t>
      </w:r>
      <w:r>
        <w:rPr>
          <w:rStyle w:val="Emphasis"/>
        </w:rPr>
        <w:t>NESS TECHNOLOGIES</w:t>
      </w:r>
    </w:p>
    <w:p w14:paraId="5B13181D" w14:textId="77360EBC" w:rsidR="005E088C" w:rsidRPr="00565B06" w:rsidRDefault="00295EA8" w:rsidP="004F199F">
      <w:pPr>
        <w:pStyle w:val="Heading3"/>
        <w:rPr>
          <w:lang w:bidi="he-IL"/>
        </w:rPr>
      </w:pPr>
      <w:r>
        <w:t>2017</w:t>
      </w:r>
      <w:r w:rsidR="005E088C" w:rsidRPr="00565B06">
        <w:t xml:space="preserve"> – </w:t>
      </w:r>
      <w:r>
        <w:t>201</w:t>
      </w:r>
      <w:r w:rsidR="00773394">
        <w:rPr>
          <w:rFonts w:hint="cs"/>
          <w:rtl/>
          <w:lang w:bidi="he-IL"/>
        </w:rPr>
        <w:t>8</w:t>
      </w:r>
    </w:p>
    <w:p w14:paraId="0691001B" w14:textId="77777777" w:rsidR="005E088C" w:rsidRPr="00565B06" w:rsidRDefault="00295EA8" w:rsidP="005E088C">
      <w:r>
        <w:rPr>
          <w:rFonts w:asciiTheme="minorBidi" w:hAnsiTheme="minorBidi"/>
          <w:sz w:val="20"/>
          <w:szCs w:val="20"/>
        </w:rPr>
        <w:t>at Soroka Medical Center</w:t>
      </w:r>
    </w:p>
    <w:p w14:paraId="03BDD10C" w14:textId="77777777" w:rsidR="005E088C" w:rsidRPr="00565B06" w:rsidRDefault="00295EA8" w:rsidP="00B47E1E">
      <w:pPr>
        <w:pStyle w:val="Heading2"/>
      </w:pPr>
      <w:r>
        <w:rPr>
          <w:rFonts w:asciiTheme="minorBidi" w:hAnsiTheme="minorBidi"/>
          <w:sz w:val="20"/>
          <w:szCs w:val="20"/>
        </w:rPr>
        <w:t>Front-end web developer</w:t>
      </w:r>
      <w:r w:rsidR="005E088C" w:rsidRPr="00565B06">
        <w:t xml:space="preserve"> | </w:t>
      </w:r>
      <w:r>
        <w:rPr>
          <w:rStyle w:val="Emphasis"/>
        </w:rPr>
        <w:t>FREELANCE</w:t>
      </w:r>
    </w:p>
    <w:p w14:paraId="2409668B" w14:textId="77777777" w:rsidR="005E088C" w:rsidRPr="00565B06" w:rsidRDefault="00295EA8" w:rsidP="00295EA8">
      <w:pPr>
        <w:pStyle w:val="Heading3"/>
      </w:pPr>
      <w:r>
        <w:t>P</w:t>
      </w:r>
      <w:r w:rsidR="0050643E">
        <w:t>resent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0EBB3AC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7AFAA4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756EA4B" wp14:editId="4C66F55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163FD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9244015" w14:textId="77777777" w:rsidR="00143224" w:rsidRPr="00565B06" w:rsidRDefault="004B0851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E99E783110349DF8B8FCEAE0F487C21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306DC18" w14:textId="77777777" w:rsidTr="00565B06">
        <w:tc>
          <w:tcPr>
            <w:tcW w:w="4320" w:type="dxa"/>
          </w:tcPr>
          <w:p w14:paraId="3FC9986A" w14:textId="77777777" w:rsidR="00143224" w:rsidRPr="00565B06" w:rsidRDefault="00295EA8" w:rsidP="00565B06">
            <w:pPr>
              <w:pStyle w:val="ListBullet"/>
              <w:spacing w:after="80"/>
            </w:pPr>
            <w:r>
              <w:t>HTML5</w:t>
            </w:r>
          </w:p>
          <w:p w14:paraId="33E8EAFB" w14:textId="77777777" w:rsidR="00316CE4" w:rsidRDefault="00295EA8" w:rsidP="00316CE4">
            <w:pPr>
              <w:pStyle w:val="ListBullet"/>
              <w:spacing w:after="80"/>
            </w:pPr>
            <w:r>
              <w:t>CSS3</w:t>
            </w:r>
          </w:p>
          <w:p w14:paraId="098B7C2C" w14:textId="77777777" w:rsidR="00295EA8" w:rsidRPr="00565B06" w:rsidRDefault="00295EA8" w:rsidP="00295EA8">
            <w:pPr>
              <w:pStyle w:val="ListBullet"/>
              <w:spacing w:after="80"/>
            </w:pPr>
            <w:r>
              <w:t>JavaScript</w:t>
            </w:r>
          </w:p>
        </w:tc>
        <w:tc>
          <w:tcPr>
            <w:tcW w:w="4320" w:type="dxa"/>
            <w:tcMar>
              <w:left w:w="576" w:type="dxa"/>
            </w:tcMar>
          </w:tcPr>
          <w:p w14:paraId="4727676B" w14:textId="77777777" w:rsidR="00143224" w:rsidRPr="00565B06" w:rsidRDefault="00295EA8" w:rsidP="00565B06">
            <w:pPr>
              <w:pStyle w:val="ListBullet"/>
              <w:spacing w:after="80"/>
            </w:pPr>
            <w:r>
              <w:t>jQuery</w:t>
            </w:r>
          </w:p>
          <w:p w14:paraId="4DB75FFE" w14:textId="77777777" w:rsidR="00F904FC" w:rsidRPr="00565B06" w:rsidRDefault="00295EA8" w:rsidP="00565B06">
            <w:pPr>
              <w:pStyle w:val="ListBullet"/>
              <w:spacing w:after="80"/>
            </w:pPr>
            <w:r>
              <w:t>Bootstrap</w:t>
            </w:r>
          </w:p>
          <w:p w14:paraId="0EEA713D" w14:textId="77777777" w:rsidR="00295EA8" w:rsidRPr="00565B06" w:rsidRDefault="00295EA8" w:rsidP="00295EA8">
            <w:pPr>
              <w:pStyle w:val="ListBullet"/>
              <w:spacing w:after="80"/>
            </w:pPr>
            <w:r>
              <w:t>Java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764C53AA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93661A1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4DF105B" wp14:editId="1C832F4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4CD95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64C4052" w14:textId="77777777" w:rsidR="00AC7C34" w:rsidRPr="00565B06" w:rsidRDefault="004B0851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0C874034C01A498D87D60198035C6023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6932A4B4" w14:textId="1997D80F" w:rsidR="00316CE4" w:rsidRDefault="00295EA8" w:rsidP="00316CE4">
      <w:pPr>
        <w:rPr>
          <w:rFonts w:asciiTheme="minorBidi" w:hAnsiTheme="minorBidi"/>
          <w:sz w:val="20"/>
          <w:szCs w:val="20"/>
        </w:rPr>
      </w:pPr>
      <w:r w:rsidRPr="00B96C0F">
        <w:rPr>
          <w:rFonts w:asciiTheme="minorBidi" w:hAnsiTheme="minorBidi"/>
          <w:sz w:val="20"/>
          <w:szCs w:val="20"/>
        </w:rPr>
        <w:t xml:space="preserve">I find new technologies fascinating </w:t>
      </w:r>
      <w:r>
        <w:rPr>
          <w:rFonts w:asciiTheme="minorBidi" w:hAnsiTheme="minorBidi"/>
          <w:sz w:val="20"/>
          <w:szCs w:val="20"/>
        </w:rPr>
        <w:t>and exciting, and I spend a lot of time studying new programming techniques and subjects like AI, machine learning and clean coding.</w:t>
      </w:r>
      <w:r>
        <w:rPr>
          <w:rFonts w:asciiTheme="minorBidi" w:hAnsiTheme="minorBidi"/>
          <w:sz w:val="20"/>
          <w:szCs w:val="20"/>
        </w:rPr>
        <w:br/>
        <w:t>On my free time I enjoy playing video games, reading books, playing guitar and singing.</w:t>
      </w:r>
    </w:p>
    <w:p w14:paraId="71486D9F" w14:textId="77777777" w:rsidR="006335F8" w:rsidRPr="00565B06" w:rsidRDefault="006335F8" w:rsidP="00316CE4"/>
    <w:sectPr w:rsidR="006335F8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AA2F6" w14:textId="77777777" w:rsidR="004B0851" w:rsidRDefault="004B0851" w:rsidP="00F534FB">
      <w:pPr>
        <w:spacing w:after="0"/>
      </w:pPr>
      <w:r>
        <w:separator/>
      </w:r>
    </w:p>
  </w:endnote>
  <w:endnote w:type="continuationSeparator" w:id="0">
    <w:p w14:paraId="00A030B5" w14:textId="77777777" w:rsidR="004B0851" w:rsidRDefault="004B085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24495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2FCB5" w14:textId="77777777" w:rsidR="004B0851" w:rsidRDefault="004B0851" w:rsidP="00F534FB">
      <w:pPr>
        <w:spacing w:after="0"/>
      </w:pPr>
      <w:r>
        <w:separator/>
      </w:r>
    </w:p>
  </w:footnote>
  <w:footnote w:type="continuationSeparator" w:id="0">
    <w:p w14:paraId="528A0E37" w14:textId="77777777" w:rsidR="004B0851" w:rsidRDefault="004B085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A597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80299D" wp14:editId="62C946B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781741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A8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5EA8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0851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643E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111B"/>
    <w:rsid w:val="0062239B"/>
    <w:rsid w:val="00625B8A"/>
    <w:rsid w:val="006335F8"/>
    <w:rsid w:val="00644D4E"/>
    <w:rsid w:val="00663536"/>
    <w:rsid w:val="006648D4"/>
    <w:rsid w:val="00673F18"/>
    <w:rsid w:val="00676CEB"/>
    <w:rsid w:val="00683A86"/>
    <w:rsid w:val="0069300B"/>
    <w:rsid w:val="00695680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4224"/>
    <w:rsid w:val="00755346"/>
    <w:rsid w:val="00773394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2FA1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9568C"/>
  <w15:chartTrackingRefBased/>
  <w15:docId w15:val="{23F44A31-E328-4397-AAC6-C06B0BF1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i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7EF8C408774033B5BF5288EEA6E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FD539-B60A-4740-BFF0-61973AA26D5D}"/>
      </w:docPartPr>
      <w:docPartBody>
        <w:p w:rsidR="00CF5A02" w:rsidRDefault="003B1876">
          <w:pPr>
            <w:pStyle w:val="2F7EF8C408774033B5BF5288EEA6E47F"/>
          </w:pPr>
          <w:r w:rsidRPr="009D0878">
            <w:t>Address</w:t>
          </w:r>
        </w:p>
      </w:docPartBody>
    </w:docPart>
    <w:docPart>
      <w:docPartPr>
        <w:name w:val="54D48AC689D54FD187B17DAA70AB5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9329B-4018-4274-8FD9-C321010E7CC6}"/>
      </w:docPartPr>
      <w:docPartBody>
        <w:p w:rsidR="00CF5A02" w:rsidRDefault="003B1876">
          <w:pPr>
            <w:pStyle w:val="54D48AC689D54FD187B17DAA70AB539A"/>
          </w:pPr>
          <w:r w:rsidRPr="009D0878">
            <w:t>Phone</w:t>
          </w:r>
        </w:p>
      </w:docPartBody>
    </w:docPart>
    <w:docPart>
      <w:docPartPr>
        <w:name w:val="00DFF23906454BB5B65B741082C12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AB69-DB4C-4440-B283-D0F5F91BE68C}"/>
      </w:docPartPr>
      <w:docPartBody>
        <w:p w:rsidR="00CF5A02" w:rsidRDefault="003B1876">
          <w:pPr>
            <w:pStyle w:val="00DFF23906454BB5B65B741082C123D8"/>
          </w:pPr>
          <w:r w:rsidRPr="009D0878">
            <w:t>Email</w:t>
          </w:r>
        </w:p>
      </w:docPartBody>
    </w:docPart>
    <w:docPart>
      <w:docPartPr>
        <w:name w:val="AA14A0061E5A44F4BC28605A99B25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9908-4E8E-423A-965A-562BF07FE9A9}"/>
      </w:docPartPr>
      <w:docPartBody>
        <w:p w:rsidR="00CF5A02" w:rsidRDefault="003B1876">
          <w:pPr>
            <w:pStyle w:val="AA14A0061E5A44F4BC28605A99B2588E"/>
          </w:pPr>
          <w:r w:rsidRPr="009D0878">
            <w:t>LinkedIn Profile</w:t>
          </w:r>
        </w:p>
      </w:docPartBody>
    </w:docPart>
    <w:docPart>
      <w:docPartPr>
        <w:name w:val="8005C126D8F24227BF7A2C2A77F66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C9C95-A8F8-40DE-B899-9778536E89F3}"/>
      </w:docPartPr>
      <w:docPartBody>
        <w:p w:rsidR="00CF5A02" w:rsidRDefault="003B1876">
          <w:pPr>
            <w:pStyle w:val="8005C126D8F24227BF7A2C2A77F66ED1"/>
          </w:pPr>
          <w:r w:rsidRPr="009D0878">
            <w:t>Twitter/Blog/Portfolio</w:t>
          </w:r>
        </w:p>
      </w:docPartBody>
    </w:docPart>
    <w:docPart>
      <w:docPartPr>
        <w:name w:val="F6790E1477D7449BA25EF07CE2FFF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A332E-0CA7-4D24-B438-60AD21879EEF}"/>
      </w:docPartPr>
      <w:docPartBody>
        <w:p w:rsidR="00CF5A02" w:rsidRDefault="003B1876">
          <w:pPr>
            <w:pStyle w:val="F6790E1477D7449BA25EF07CE2FFF486"/>
          </w:pPr>
          <w:r w:rsidRPr="00565B06">
            <w:t>Education</w:t>
          </w:r>
        </w:p>
      </w:docPartBody>
    </w:docPart>
    <w:docPart>
      <w:docPartPr>
        <w:name w:val="7E99E783110349DF8B8FCEAE0F487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0510A-49F5-47E4-B617-A96B86B74932}"/>
      </w:docPartPr>
      <w:docPartBody>
        <w:p w:rsidR="00CF5A02" w:rsidRDefault="003B1876">
          <w:pPr>
            <w:pStyle w:val="7E99E783110349DF8B8FCEAE0F487C21"/>
          </w:pPr>
          <w:r w:rsidRPr="00565B06">
            <w:t>Skills</w:t>
          </w:r>
        </w:p>
      </w:docPartBody>
    </w:docPart>
    <w:docPart>
      <w:docPartPr>
        <w:name w:val="0C874034C01A498D87D60198035C6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33EED-F467-4846-9E9B-5B06D6136F40}"/>
      </w:docPartPr>
      <w:docPartBody>
        <w:p w:rsidR="00CF5A02" w:rsidRDefault="003B1876">
          <w:pPr>
            <w:pStyle w:val="0C874034C01A498D87D60198035C6023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76"/>
    <w:rsid w:val="003B1876"/>
    <w:rsid w:val="00684521"/>
    <w:rsid w:val="007870F7"/>
    <w:rsid w:val="00C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0FA414E6D34CF7B3951F72C9B70424">
    <w:name w:val="480FA414E6D34CF7B3951F72C9B70424"/>
  </w:style>
  <w:style w:type="paragraph" w:customStyle="1" w:styleId="0CD7B635564242FCBBCED31793D13B0D">
    <w:name w:val="0CD7B635564242FCBBCED31793D13B0D"/>
  </w:style>
  <w:style w:type="paragraph" w:customStyle="1" w:styleId="2F7EF8C408774033B5BF5288EEA6E47F">
    <w:name w:val="2F7EF8C408774033B5BF5288EEA6E47F"/>
  </w:style>
  <w:style w:type="paragraph" w:customStyle="1" w:styleId="54D48AC689D54FD187B17DAA70AB539A">
    <w:name w:val="54D48AC689D54FD187B17DAA70AB539A"/>
  </w:style>
  <w:style w:type="paragraph" w:customStyle="1" w:styleId="00DFF23906454BB5B65B741082C123D8">
    <w:name w:val="00DFF23906454BB5B65B741082C123D8"/>
  </w:style>
  <w:style w:type="paragraph" w:customStyle="1" w:styleId="AA14A0061E5A44F4BC28605A99B2588E">
    <w:name w:val="AA14A0061E5A44F4BC28605A99B2588E"/>
  </w:style>
  <w:style w:type="paragraph" w:customStyle="1" w:styleId="8005C126D8F24227BF7A2C2A77F66ED1">
    <w:name w:val="8005C126D8F24227BF7A2C2A77F66ED1"/>
  </w:style>
  <w:style w:type="paragraph" w:customStyle="1" w:styleId="6CB234E3509A4FE1AC4935FEA4E64633">
    <w:name w:val="6CB234E3509A4FE1AC4935FEA4E64633"/>
  </w:style>
  <w:style w:type="paragraph" w:customStyle="1" w:styleId="787307CF9D3C4022BF96ED62CC09F7D8">
    <w:name w:val="787307CF9D3C4022BF96ED62CC09F7D8"/>
  </w:style>
  <w:style w:type="paragraph" w:customStyle="1" w:styleId="F6790E1477D7449BA25EF07CE2FFF486">
    <w:name w:val="F6790E1477D7449BA25EF07CE2FFF486"/>
  </w:style>
  <w:style w:type="paragraph" w:customStyle="1" w:styleId="F2302634AAC949AB9AE8CCE179670532">
    <w:name w:val="F2302634AAC949AB9AE8CCE17967053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E977CB99ECB4A7D95FACF74B95505B2">
    <w:name w:val="AE977CB99ECB4A7D95FACF74B95505B2"/>
  </w:style>
  <w:style w:type="paragraph" w:customStyle="1" w:styleId="12AA77223A824B75866B9945E243AE75">
    <w:name w:val="12AA77223A824B75866B9945E243AE75"/>
  </w:style>
  <w:style w:type="paragraph" w:customStyle="1" w:styleId="3E29C042510443D892FE06DAB87F2566">
    <w:name w:val="3E29C042510443D892FE06DAB87F2566"/>
  </w:style>
  <w:style w:type="paragraph" w:customStyle="1" w:styleId="3FF529539DBB45E997A210B33F334CFD">
    <w:name w:val="3FF529539DBB45E997A210B33F334CFD"/>
  </w:style>
  <w:style w:type="paragraph" w:customStyle="1" w:styleId="BA073870B0044260B5EDDAA810BA48E4">
    <w:name w:val="BA073870B0044260B5EDDAA810BA48E4"/>
  </w:style>
  <w:style w:type="paragraph" w:customStyle="1" w:styleId="94276E81CE374CF486A96CC5C5CC443F">
    <w:name w:val="94276E81CE374CF486A96CC5C5CC443F"/>
  </w:style>
  <w:style w:type="paragraph" w:customStyle="1" w:styleId="B7D78E5A37854D4D9E1F504E87899F11">
    <w:name w:val="B7D78E5A37854D4D9E1F504E87899F11"/>
  </w:style>
  <w:style w:type="paragraph" w:customStyle="1" w:styleId="B0E84856231143D19662BC96E2833F3C">
    <w:name w:val="B0E84856231143D19662BC96E2833F3C"/>
  </w:style>
  <w:style w:type="paragraph" w:customStyle="1" w:styleId="03A4D2579C8E4A0FB2256D744C8A97BA">
    <w:name w:val="03A4D2579C8E4A0FB2256D744C8A97BA"/>
  </w:style>
  <w:style w:type="paragraph" w:customStyle="1" w:styleId="7EA704CB543B4D019A8A5DDDB8235225">
    <w:name w:val="7EA704CB543B4D019A8A5DDDB8235225"/>
  </w:style>
  <w:style w:type="paragraph" w:customStyle="1" w:styleId="29B06999374C4BAB92255F36B2C69558">
    <w:name w:val="29B06999374C4BAB92255F36B2C69558"/>
  </w:style>
  <w:style w:type="paragraph" w:customStyle="1" w:styleId="29EDE24E98274657BC507ED43565A36F">
    <w:name w:val="29EDE24E98274657BC507ED43565A36F"/>
  </w:style>
  <w:style w:type="paragraph" w:customStyle="1" w:styleId="4575628BCBD543D49136EBF43E97A4E7">
    <w:name w:val="4575628BCBD543D49136EBF43E97A4E7"/>
  </w:style>
  <w:style w:type="paragraph" w:customStyle="1" w:styleId="3D60BA3B751C4BFC86C722039637DEDF">
    <w:name w:val="3D60BA3B751C4BFC86C722039637DEDF"/>
  </w:style>
  <w:style w:type="paragraph" w:customStyle="1" w:styleId="91C0661A5B4742EB8E94314E6CD42C56">
    <w:name w:val="91C0661A5B4742EB8E94314E6CD42C56"/>
  </w:style>
  <w:style w:type="paragraph" w:customStyle="1" w:styleId="AF92B7EC259A43F28CA218B46647C842">
    <w:name w:val="AF92B7EC259A43F28CA218B46647C842"/>
  </w:style>
  <w:style w:type="paragraph" w:customStyle="1" w:styleId="6930F1FA8E4C4059AB0B5E78FDFC6B1A">
    <w:name w:val="6930F1FA8E4C4059AB0B5E78FDFC6B1A"/>
  </w:style>
  <w:style w:type="paragraph" w:customStyle="1" w:styleId="4F64AD7AE6D64B92AB7DFDC95BFBB0B8">
    <w:name w:val="4F64AD7AE6D64B92AB7DFDC95BFBB0B8"/>
  </w:style>
  <w:style w:type="paragraph" w:customStyle="1" w:styleId="8A35505615A3447584C67D6DBBC8E461">
    <w:name w:val="8A35505615A3447584C67D6DBBC8E461"/>
  </w:style>
  <w:style w:type="paragraph" w:customStyle="1" w:styleId="31A79CDE2B5A438CB5EE7456B677F7BE">
    <w:name w:val="31A79CDE2B5A438CB5EE7456B677F7BE"/>
  </w:style>
  <w:style w:type="paragraph" w:customStyle="1" w:styleId="7E99E783110349DF8B8FCEAE0F487C21">
    <w:name w:val="7E99E783110349DF8B8FCEAE0F487C21"/>
  </w:style>
  <w:style w:type="paragraph" w:customStyle="1" w:styleId="D37484F6E1864D5CBC4131824248ADF9">
    <w:name w:val="D37484F6E1864D5CBC4131824248ADF9"/>
  </w:style>
  <w:style w:type="paragraph" w:customStyle="1" w:styleId="8EB0FAF9A25C4F3B9BA1E421B046CDC6">
    <w:name w:val="8EB0FAF9A25C4F3B9BA1E421B046CDC6"/>
  </w:style>
  <w:style w:type="paragraph" w:customStyle="1" w:styleId="7AEC3AB3E31A4BA99634B2F761515D9C">
    <w:name w:val="7AEC3AB3E31A4BA99634B2F761515D9C"/>
  </w:style>
  <w:style w:type="paragraph" w:customStyle="1" w:styleId="AD7FA50A15FB4E08B3356288022D0D04">
    <w:name w:val="AD7FA50A15FB4E08B3356288022D0D04"/>
  </w:style>
  <w:style w:type="paragraph" w:customStyle="1" w:styleId="FB0DDED297CA46D3B5F6D3D13C0B1C61">
    <w:name w:val="FB0DDED297CA46D3B5F6D3D13C0B1C61"/>
  </w:style>
  <w:style w:type="paragraph" w:customStyle="1" w:styleId="0C874034C01A498D87D60198035C6023">
    <w:name w:val="0C874034C01A498D87D60198035C6023"/>
  </w:style>
  <w:style w:type="paragraph" w:customStyle="1" w:styleId="BBEBC445319C4F41AD23DA183674D6D8">
    <w:name w:val="BBEBC445319C4F41AD23DA183674D6D8"/>
  </w:style>
  <w:style w:type="paragraph" w:customStyle="1" w:styleId="F5220D690A9D4BA4B51847EA2A3DD454">
    <w:name w:val="F5220D690A9D4BA4B51847EA2A3DD454"/>
    <w:rsid w:val="003B1876"/>
  </w:style>
  <w:style w:type="paragraph" w:customStyle="1" w:styleId="AB274BF75E484549A0C0E78AFFE989CC">
    <w:name w:val="AB274BF75E484549A0C0E78AFFE989CC"/>
    <w:rsid w:val="003B1876"/>
  </w:style>
  <w:style w:type="paragraph" w:customStyle="1" w:styleId="90F6202F5C6941C5A5651793B7FE5AFF">
    <w:name w:val="90F6202F5C6941C5A5651793B7FE5AFF"/>
    <w:rsid w:val="003B1876"/>
  </w:style>
  <w:style w:type="paragraph" w:customStyle="1" w:styleId="A636F256B618491298E047B8E34828AC">
    <w:name w:val="A636F256B618491298E047B8E34828AC"/>
    <w:rsid w:val="003B1876"/>
  </w:style>
  <w:style w:type="paragraph" w:customStyle="1" w:styleId="127ACA57DF3549C1A025A3FD7E91FB14">
    <w:name w:val="127ACA57DF3549C1A025A3FD7E91FB14"/>
    <w:rsid w:val="00684521"/>
  </w:style>
  <w:style w:type="paragraph" w:customStyle="1" w:styleId="D3AC3FF6884C4C6C86AE5EA630A06FA2">
    <w:name w:val="D3AC3FF6884C4C6C86AE5EA630A06FA2"/>
    <w:rsid w:val="00684521"/>
  </w:style>
  <w:style w:type="paragraph" w:customStyle="1" w:styleId="36F4F323D1984CD7877C6FD1E7AFF9D7">
    <w:name w:val="36F4F323D1984CD7877C6FD1E7AFF9D7"/>
    <w:rsid w:val="00684521"/>
  </w:style>
  <w:style w:type="paragraph" w:customStyle="1" w:styleId="E8E743CFA6CA44649289CFDBD939A3F4">
    <w:name w:val="E8E743CFA6CA44649289CFDBD939A3F4"/>
    <w:rsid w:val="00684521"/>
  </w:style>
  <w:style w:type="paragraph" w:customStyle="1" w:styleId="AE28AF8A62E84C81AAD12F4009B90673">
    <w:name w:val="AE28AF8A62E84C81AAD12F4009B90673"/>
    <w:rsid w:val="00684521"/>
  </w:style>
  <w:style w:type="paragraph" w:customStyle="1" w:styleId="8476B167FE134C2A8ACE934B013443AC">
    <w:name w:val="8476B167FE134C2A8ACE934B013443AC"/>
    <w:rsid w:val="00684521"/>
  </w:style>
  <w:style w:type="paragraph" w:customStyle="1" w:styleId="BA9DB0313E9D45D0A2D52D7A79C470CD">
    <w:name w:val="BA9DB0313E9D45D0A2D52D7A79C470CD"/>
    <w:rsid w:val="00684521"/>
  </w:style>
  <w:style w:type="paragraph" w:customStyle="1" w:styleId="EA289A6E084D4C14B7CCC613D9C77920">
    <w:name w:val="EA289A6E084D4C14B7CCC613D9C77920"/>
    <w:rsid w:val="00684521"/>
  </w:style>
  <w:style w:type="paragraph" w:customStyle="1" w:styleId="8D30D6952C8A435FB68AF0F669566626">
    <w:name w:val="8D30D6952C8A435FB68AF0F669566626"/>
    <w:rsid w:val="006845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Beer-Sheva</CompanyAddress>
  <CompanyPhone>052-6838435</CompanyPhone>
  <CompanyFax/>
  <CompanyEmail>Anniebelkin97@gmail.com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Belka</dc:creator>
  <cp:keywords>linkedin.com/in/anniebelkin</cp:keywords>
  <dc:description/>
  <cp:lastModifiedBy>Annie Belka</cp:lastModifiedBy>
  <cp:revision>6</cp:revision>
  <dcterms:created xsi:type="dcterms:W3CDTF">2018-11-18T09:24:00Z</dcterms:created>
  <dcterms:modified xsi:type="dcterms:W3CDTF">2018-12-09T12:18:00Z</dcterms:modified>
  <cp:category/>
  <cp:contentStatus>Hebrew | English | Russian</cp:contentStatus>
</cp:coreProperties>
</file>